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E7B45" w14:textId="77777777" w:rsidR="002651FB" w:rsidRPr="005333F7" w:rsidRDefault="002651FB" w:rsidP="00070876">
      <w:pPr>
        <w:jc w:val="center"/>
      </w:pPr>
      <w:r w:rsidRPr="005333F7">
        <w:drawing>
          <wp:inline distT="0" distB="0" distL="0" distR="0" wp14:anchorId="62BC6C62" wp14:editId="7196D0AD">
            <wp:extent cx="49244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1000125"/>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015661" w14:paraId="7EB8D34E" w14:textId="77777777" w:rsidTr="00015661">
        <w:trPr>
          <w:trHeight w:val="3365"/>
        </w:trPr>
        <w:tc>
          <w:tcPr>
            <w:tcW w:w="10456" w:type="dxa"/>
          </w:tcPr>
          <w:p w14:paraId="602BE12D" w14:textId="77777777" w:rsidR="00015661" w:rsidRPr="00415A6D" w:rsidRDefault="00015661" w:rsidP="00070876">
            <w:pPr>
              <w:rPr>
                <w:b/>
                <w:color w:val="0070C0"/>
              </w:rPr>
            </w:pPr>
            <w:r w:rsidRPr="00415A6D">
              <w:rPr>
                <w:b/>
                <w:color w:val="0070C0"/>
              </w:rPr>
              <w:t>Personal details of young person:</w:t>
            </w:r>
          </w:p>
          <w:p w14:paraId="0E6A76C2" w14:textId="77777777" w:rsidR="00015661" w:rsidRPr="005333F7" w:rsidRDefault="00015661" w:rsidP="00070876">
            <w:r w:rsidRPr="005333F7">
              <w:t xml:space="preserve">I agree that Girls’ Brigade can collect, store and use this personal information for GB’s administration, activities, opportunities and marketing. </w:t>
            </w:r>
          </w:p>
          <w:p w14:paraId="255AAA2C" w14:textId="77777777" w:rsidR="00015661" w:rsidRPr="005333F7" w:rsidRDefault="00015661" w:rsidP="00070876">
            <w:r w:rsidRPr="005333F7">
              <w:t xml:space="preserve">Girls’ Brigade won’t share this information without your consent, except in certain circumstances required by law, a regulatory requirement </w:t>
            </w:r>
          </w:p>
          <w:p w14:paraId="223F2E95" w14:textId="77777777" w:rsidR="00015661" w:rsidRPr="005333F7" w:rsidRDefault="00015661" w:rsidP="00070876">
            <w:r w:rsidRPr="005333F7">
              <w:t xml:space="preserve">or to safeguard a child or young person. We’ll keep your information secure and keep it only for as long as is necessary for our operational </w:t>
            </w:r>
          </w:p>
          <w:p w14:paraId="6CEAC060" w14:textId="77777777" w:rsidR="00015661" w:rsidRPr="005333F7" w:rsidRDefault="00015661" w:rsidP="00070876">
            <w:r w:rsidRPr="005333F7">
              <w:t xml:space="preserve">needs. </w:t>
            </w:r>
          </w:p>
          <w:p w14:paraId="04E31033" w14:textId="475A630D" w:rsidR="00015661" w:rsidRPr="005333F7" w:rsidRDefault="00415A6D" w:rsidP="00070876">
            <w:r>
              <w:t xml:space="preserve">   </w:t>
            </w:r>
            <w:r w:rsidR="00015661" w:rsidRPr="005333F7">
              <w:t xml:space="preserve">Title: </w:t>
            </w:r>
            <w:bookmarkStart w:id="0" w:name="MTitle"/>
            <w:bookmarkEnd w:id="0"/>
            <w:r w:rsidR="00070876">
              <w:tab/>
            </w:r>
            <w:r w:rsidR="00015661" w:rsidRPr="005333F7">
              <w:t xml:space="preserve">Name: </w:t>
            </w:r>
            <w:bookmarkStart w:id="1" w:name="MFirst"/>
            <w:bookmarkEnd w:id="1"/>
            <w:r w:rsidR="00070876">
              <w:tab/>
            </w:r>
            <w:r w:rsidR="00015661" w:rsidRPr="005333F7">
              <w:t xml:space="preserve">Surname: </w:t>
            </w:r>
            <w:bookmarkStart w:id="2" w:name="MLast"/>
            <w:bookmarkEnd w:id="2"/>
          </w:p>
          <w:tbl>
            <w:tblPr>
              <w:tblStyle w:val="TableGrid"/>
              <w:tblW w:w="0" w:type="auto"/>
              <w:tblLook w:val="04A0" w:firstRow="1" w:lastRow="0" w:firstColumn="1" w:lastColumn="0" w:noHBand="0" w:noVBand="1"/>
            </w:tblPr>
            <w:tblGrid>
              <w:gridCol w:w="1293"/>
              <w:gridCol w:w="8937"/>
            </w:tblGrid>
            <w:tr w:rsidR="00015661" w14:paraId="4A594D3E" w14:textId="77777777" w:rsidTr="00415A6D">
              <w:trPr>
                <w:trHeight w:val="1091"/>
              </w:trPr>
              <w:tc>
                <w:tcPr>
                  <w:tcW w:w="1293" w:type="dxa"/>
                  <w:tcBorders>
                    <w:top w:val="nil"/>
                    <w:left w:val="nil"/>
                    <w:bottom w:val="nil"/>
                    <w:right w:val="single" w:sz="4" w:space="0" w:color="2F5496" w:themeColor="accent1" w:themeShade="BF"/>
                  </w:tcBorders>
                </w:tcPr>
                <w:p w14:paraId="15F1289B" w14:textId="77777777" w:rsidR="00015661" w:rsidRPr="005333F7" w:rsidRDefault="00015661" w:rsidP="00070876">
                  <w:r w:rsidRPr="005333F7">
                    <w:t>Address:</w:t>
                  </w:r>
                </w:p>
                <w:p w14:paraId="5FAF7F00" w14:textId="77777777" w:rsidR="00015661" w:rsidRDefault="00015661" w:rsidP="00070876"/>
              </w:tc>
              <w:tc>
                <w:tcPr>
                  <w:tcW w:w="8937"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6AA801C8" w14:textId="77777777" w:rsidR="00015661" w:rsidRDefault="00015661" w:rsidP="0007693A">
                  <w:bookmarkStart w:id="3" w:name="MAddress"/>
                  <w:bookmarkEnd w:id="3"/>
                </w:p>
              </w:tc>
            </w:tr>
          </w:tbl>
          <w:p w14:paraId="5EF51977" w14:textId="77777777" w:rsidR="00015661" w:rsidRPr="005333F7" w:rsidRDefault="00015661" w:rsidP="00415A6D">
            <w:pPr>
              <w:tabs>
                <w:tab w:val="clear" w:pos="3124"/>
                <w:tab w:val="left" w:pos="4002"/>
              </w:tabs>
              <w:ind w:left="1167"/>
            </w:pPr>
            <w:r w:rsidRPr="005333F7">
              <w:t>Postcode:</w:t>
            </w:r>
            <w:bookmarkStart w:id="4" w:name="MPostCode"/>
            <w:bookmarkEnd w:id="4"/>
            <w:r w:rsidRPr="005333F7">
              <w:tab/>
              <w:t xml:space="preserve"> Date of birth: </w:t>
            </w:r>
            <w:bookmarkStart w:id="5" w:name="MDOB"/>
            <w:bookmarkEnd w:id="5"/>
          </w:p>
          <w:p w14:paraId="7BDED12E" w14:textId="77777777" w:rsidR="00015661" w:rsidRPr="005333F7" w:rsidRDefault="00015661" w:rsidP="00070876">
            <w:r w:rsidRPr="005333F7">
              <w:t>Name of GB group:</w:t>
            </w:r>
            <w:r>
              <w:t xml:space="preserve"> </w:t>
            </w:r>
            <w:r w:rsidRPr="004C2DF8">
              <w:t>1</w:t>
            </w:r>
            <w:r w:rsidRPr="004C2DF8">
              <w:rPr>
                <w:vertAlign w:val="superscript"/>
              </w:rPr>
              <w:t xml:space="preserve">st </w:t>
            </w:r>
            <w:r w:rsidRPr="004C2DF8">
              <w:t>Solihull Girls’ Brigade Details Record</w:t>
            </w:r>
          </w:p>
          <w:p w14:paraId="2E0BC195" w14:textId="77777777" w:rsidR="00015661" w:rsidRPr="005333F7" w:rsidRDefault="00015661" w:rsidP="00070876">
            <w:r w:rsidRPr="005333F7">
              <w:t xml:space="preserve">Signed: </w:t>
            </w:r>
            <w:bookmarkStart w:id="6" w:name="MSignedBy"/>
            <w:bookmarkEnd w:id="6"/>
            <w:r w:rsidRPr="005333F7">
              <w:tab/>
              <w:t xml:space="preserve">Date: </w:t>
            </w:r>
            <w:bookmarkStart w:id="7" w:name="MSignedOn"/>
            <w:bookmarkEnd w:id="7"/>
          </w:p>
          <w:p w14:paraId="140E2BF3" w14:textId="77777777" w:rsidR="00015661" w:rsidRDefault="00015661" w:rsidP="00070876"/>
        </w:tc>
      </w:tr>
    </w:tbl>
    <w:p w14:paraId="138F42DC" w14:textId="77777777" w:rsidR="00015661" w:rsidRDefault="00015661" w:rsidP="00070876"/>
    <w:tbl>
      <w:tblPr>
        <w:tblStyle w:val="TableGrid"/>
        <w:tblW w:w="0" w:type="auto"/>
        <w:tblLook w:val="04A0" w:firstRow="1" w:lastRow="0" w:firstColumn="1" w:lastColumn="0" w:noHBand="0" w:noVBand="1"/>
      </w:tblPr>
      <w:tblGrid>
        <w:gridCol w:w="10456"/>
      </w:tblGrid>
      <w:tr w:rsidR="00015661" w14:paraId="449A9AE6" w14:textId="77777777" w:rsidTr="00015661">
        <w:trPr>
          <w:trHeight w:val="2143"/>
        </w:trPr>
        <w:tc>
          <w:tcPr>
            <w:tcW w:w="10456" w:type="dxa"/>
          </w:tcPr>
          <w:p w14:paraId="7A04BE92" w14:textId="77777777" w:rsidR="00015661" w:rsidRPr="00415A6D" w:rsidRDefault="00015661" w:rsidP="00070876">
            <w:pPr>
              <w:rPr>
                <w:b/>
                <w:color w:val="0070C0"/>
              </w:rPr>
            </w:pPr>
            <w:r w:rsidRPr="00415A6D">
              <w:rPr>
                <w:b/>
                <w:color w:val="0070C0"/>
              </w:rPr>
              <w:t>Personal details of parents/guardians:</w:t>
            </w:r>
          </w:p>
          <w:p w14:paraId="230FE046" w14:textId="1D028F23" w:rsidR="00015661" w:rsidRPr="005333F7" w:rsidRDefault="00415A6D" w:rsidP="00070876">
            <w:r>
              <w:t xml:space="preserve">   </w:t>
            </w:r>
            <w:r w:rsidR="00015661" w:rsidRPr="005333F7">
              <w:t xml:space="preserve">Title: </w:t>
            </w:r>
            <w:bookmarkStart w:id="8" w:name="P0Title"/>
            <w:bookmarkEnd w:id="8"/>
            <w:r w:rsidR="00070876">
              <w:tab/>
            </w:r>
            <w:r w:rsidR="00015661" w:rsidRPr="005333F7">
              <w:t xml:space="preserve">Name: </w:t>
            </w:r>
            <w:bookmarkStart w:id="9" w:name="P0First"/>
            <w:bookmarkEnd w:id="9"/>
            <w:r w:rsidR="00070876">
              <w:tab/>
            </w:r>
            <w:r w:rsidR="00015661" w:rsidRPr="005333F7">
              <w:t xml:space="preserve">Surname: </w:t>
            </w:r>
            <w:bookmarkStart w:id="10" w:name="P0Last"/>
            <w:bookmarkEnd w:id="10"/>
          </w:p>
          <w:tbl>
            <w:tblPr>
              <w:tblStyle w:val="TableGrid"/>
              <w:tblW w:w="0" w:type="auto"/>
              <w:tblLook w:val="04A0" w:firstRow="1" w:lastRow="0" w:firstColumn="1" w:lastColumn="0" w:noHBand="0" w:noVBand="1"/>
            </w:tblPr>
            <w:tblGrid>
              <w:gridCol w:w="1151"/>
              <w:gridCol w:w="9079"/>
            </w:tblGrid>
            <w:tr w:rsidR="00015661" w14:paraId="2B25F1D8" w14:textId="77777777" w:rsidTr="00415A6D">
              <w:trPr>
                <w:trHeight w:val="986"/>
              </w:trPr>
              <w:tc>
                <w:tcPr>
                  <w:tcW w:w="1151" w:type="dxa"/>
                  <w:tcBorders>
                    <w:top w:val="nil"/>
                    <w:left w:val="nil"/>
                    <w:bottom w:val="nil"/>
                    <w:right w:val="single" w:sz="4" w:space="0" w:color="2F5496" w:themeColor="accent1" w:themeShade="BF"/>
                  </w:tcBorders>
                </w:tcPr>
                <w:p w14:paraId="331BB360" w14:textId="77777777" w:rsidR="00015661" w:rsidRPr="005333F7" w:rsidRDefault="00015661" w:rsidP="00070876">
                  <w:r w:rsidRPr="005333F7">
                    <w:t>Address:</w:t>
                  </w:r>
                </w:p>
                <w:p w14:paraId="48BD2A77" w14:textId="77777777" w:rsidR="00015661" w:rsidRDefault="00015661" w:rsidP="00070876"/>
              </w:tc>
              <w:tc>
                <w:tcPr>
                  <w:tcW w:w="9079"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1C12E0BD" w14:textId="77777777" w:rsidR="00015661" w:rsidRPr="005333F7" w:rsidRDefault="00015661" w:rsidP="00070876">
                  <w:bookmarkStart w:id="11" w:name="P0Address"/>
                  <w:bookmarkEnd w:id="11"/>
                </w:p>
                <w:p w14:paraId="1B446D68" w14:textId="77777777" w:rsidR="00015661" w:rsidRDefault="00015661" w:rsidP="00070876"/>
              </w:tc>
            </w:tr>
          </w:tbl>
          <w:p w14:paraId="69BBB4BF" w14:textId="77777777" w:rsidR="00015661" w:rsidRPr="005333F7" w:rsidRDefault="00015661" w:rsidP="00415A6D">
            <w:pPr>
              <w:tabs>
                <w:tab w:val="clear" w:pos="3124"/>
                <w:tab w:val="left" w:pos="4002"/>
              </w:tabs>
              <w:ind w:left="1167"/>
            </w:pPr>
            <w:r w:rsidRPr="005333F7">
              <w:t>Postcode:</w:t>
            </w:r>
            <w:bookmarkStart w:id="12" w:name="P0PostCode"/>
            <w:bookmarkEnd w:id="12"/>
            <w:r w:rsidRPr="005333F7">
              <w:tab/>
              <w:t xml:space="preserve">Date of birth: </w:t>
            </w:r>
          </w:p>
          <w:p w14:paraId="09156111" w14:textId="480C9CC7" w:rsidR="00015661" w:rsidRPr="005333F7" w:rsidRDefault="00015661" w:rsidP="00415A6D">
            <w:pPr>
              <w:tabs>
                <w:tab w:val="clear" w:pos="5031"/>
                <w:tab w:val="left" w:pos="6270"/>
              </w:tabs>
            </w:pPr>
            <w:r w:rsidRPr="005333F7">
              <w:t xml:space="preserve">Telephone number: </w:t>
            </w:r>
            <w:bookmarkStart w:id="13" w:name="P0Telephone"/>
            <w:bookmarkEnd w:id="13"/>
            <w:r w:rsidR="00415A6D">
              <w:tab/>
            </w:r>
            <w:r w:rsidRPr="005333F7">
              <w:t xml:space="preserve">Mobile number: </w:t>
            </w:r>
            <w:bookmarkStart w:id="14" w:name="P0Mobile"/>
            <w:bookmarkEnd w:id="14"/>
            <w:r w:rsidR="00415A6D">
              <w:tab/>
            </w:r>
            <w:r w:rsidRPr="005333F7">
              <w:t xml:space="preserve">Email: </w:t>
            </w:r>
            <w:bookmarkStart w:id="15" w:name="P0email"/>
            <w:bookmarkEnd w:id="15"/>
          </w:p>
          <w:p w14:paraId="6B4A1300" w14:textId="77777777" w:rsidR="00415A6D" w:rsidRDefault="00415A6D" w:rsidP="00070876"/>
          <w:p w14:paraId="14399156" w14:textId="5D99AB36" w:rsidR="00015661" w:rsidRPr="005333F7" w:rsidRDefault="00015661" w:rsidP="00070876">
            <w:r w:rsidRPr="005333F7">
              <w:t xml:space="preserve">I’m happy for my child’s GB leader to store my telephone number on her personal mobile and/or the group mobile phone. </w:t>
            </w:r>
            <w:bookmarkStart w:id="16" w:name="MStorePhone"/>
            <w:bookmarkEnd w:id="16"/>
          </w:p>
          <w:p w14:paraId="7F8940A4" w14:textId="77777777" w:rsidR="00015661" w:rsidRPr="005333F7" w:rsidRDefault="00015661" w:rsidP="00070876">
            <w:r w:rsidRPr="005333F7">
              <w:t xml:space="preserve">Signed by parent/guardian: </w:t>
            </w:r>
            <w:bookmarkStart w:id="17" w:name="P0SignedBy"/>
            <w:bookmarkEnd w:id="17"/>
            <w:r w:rsidRPr="005333F7">
              <w:t xml:space="preserve">Date: </w:t>
            </w:r>
            <w:bookmarkStart w:id="18" w:name="P0DateSigned"/>
            <w:bookmarkEnd w:id="18"/>
          </w:p>
          <w:p w14:paraId="4F81E0D1" w14:textId="77777777" w:rsidR="00015661" w:rsidRDefault="00015661" w:rsidP="00070876"/>
        </w:tc>
      </w:tr>
    </w:tbl>
    <w:p w14:paraId="7A3555BF" w14:textId="77777777" w:rsidR="00015661" w:rsidRDefault="00015661" w:rsidP="00070876"/>
    <w:tbl>
      <w:tblPr>
        <w:tblStyle w:val="TableGrid"/>
        <w:tblW w:w="0" w:type="auto"/>
        <w:tblLook w:val="04A0" w:firstRow="1" w:lastRow="0" w:firstColumn="1" w:lastColumn="0" w:noHBand="0" w:noVBand="1"/>
      </w:tblPr>
      <w:tblGrid>
        <w:gridCol w:w="10456"/>
      </w:tblGrid>
      <w:tr w:rsidR="00015661" w14:paraId="54A27820" w14:textId="77777777" w:rsidTr="00015661">
        <w:trPr>
          <w:trHeight w:val="2129"/>
        </w:trPr>
        <w:tc>
          <w:tcPr>
            <w:tcW w:w="10456" w:type="dxa"/>
          </w:tcPr>
          <w:p w14:paraId="6B278BAD" w14:textId="77777777" w:rsidR="00015661" w:rsidRPr="00415A6D" w:rsidRDefault="00015661" w:rsidP="00070876">
            <w:pPr>
              <w:rPr>
                <w:b/>
                <w:color w:val="0070C0"/>
              </w:rPr>
            </w:pPr>
            <w:r w:rsidRPr="00415A6D">
              <w:rPr>
                <w:b/>
                <w:color w:val="0070C0"/>
              </w:rPr>
              <w:t>Medical details of young person:</w:t>
            </w:r>
          </w:p>
          <w:p w14:paraId="67265F76" w14:textId="77777777" w:rsidR="00015661" w:rsidRPr="005333F7" w:rsidRDefault="00015661" w:rsidP="00070876">
            <w:r w:rsidRPr="005333F7">
              <w:t>Name, address and telephone number of GP:</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0230"/>
            </w:tblGrid>
            <w:tr w:rsidR="00015661" w14:paraId="4D4047AE" w14:textId="77777777" w:rsidTr="00504297">
              <w:trPr>
                <w:trHeight w:val="1384"/>
              </w:trPr>
              <w:tc>
                <w:tcPr>
                  <w:tcW w:w="10230" w:type="dxa"/>
                </w:tcPr>
                <w:p w14:paraId="46291632" w14:textId="77777777" w:rsidR="00015661" w:rsidRPr="005333F7" w:rsidRDefault="00015661" w:rsidP="00070876">
                  <w:bookmarkStart w:id="19" w:name="MSurgery"/>
                  <w:bookmarkEnd w:id="19"/>
                </w:p>
                <w:p w14:paraId="31455E52" w14:textId="77777777" w:rsidR="00015661" w:rsidRDefault="00015661" w:rsidP="00070876"/>
              </w:tc>
            </w:tr>
          </w:tbl>
          <w:p w14:paraId="46EC683D" w14:textId="77777777" w:rsidR="00504297" w:rsidRDefault="00504297" w:rsidP="00504297">
            <w:r w:rsidRPr="005333F7">
              <w:t>Details of any medical condition, allergies or special diets that leaders should be aware of (including any medication that may be needed whilst at GB):</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0230"/>
            </w:tblGrid>
            <w:tr w:rsidR="00504297" w14:paraId="561A375D" w14:textId="77777777" w:rsidTr="00190234">
              <w:trPr>
                <w:trHeight w:val="1454"/>
              </w:trPr>
              <w:tc>
                <w:tcPr>
                  <w:tcW w:w="10456" w:type="dxa"/>
                </w:tcPr>
                <w:p w14:paraId="7667B6A3" w14:textId="77777777" w:rsidR="00504297" w:rsidRPr="005333F7" w:rsidRDefault="00504297" w:rsidP="00504297">
                  <w:bookmarkStart w:id="20" w:name="MConditions"/>
                  <w:bookmarkEnd w:id="20"/>
                </w:p>
                <w:p w14:paraId="03D67A30" w14:textId="77777777" w:rsidR="00504297" w:rsidRDefault="00504297" w:rsidP="00504297"/>
              </w:tc>
            </w:tr>
          </w:tbl>
          <w:p w14:paraId="46CABFE7" w14:textId="77777777" w:rsidR="00504297" w:rsidRPr="005333F7" w:rsidRDefault="00504297" w:rsidP="00504297">
            <w:r w:rsidRPr="005333F7">
              <w:t>Details of any particular/additional needs your child has of which we should be aware: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0230"/>
            </w:tblGrid>
            <w:tr w:rsidR="00504297" w14:paraId="61D85619" w14:textId="77777777" w:rsidTr="00190234">
              <w:trPr>
                <w:trHeight w:val="1726"/>
              </w:trPr>
              <w:tc>
                <w:tcPr>
                  <w:tcW w:w="10456" w:type="dxa"/>
                </w:tcPr>
                <w:p w14:paraId="6B30E7F1" w14:textId="77777777" w:rsidR="00504297" w:rsidRPr="005333F7" w:rsidRDefault="00504297" w:rsidP="00504297">
                  <w:bookmarkStart w:id="21" w:name="MNotes"/>
                  <w:bookmarkEnd w:id="21"/>
                </w:p>
                <w:p w14:paraId="4E3EFF63" w14:textId="77777777" w:rsidR="00504297" w:rsidRDefault="00504297" w:rsidP="00504297"/>
              </w:tc>
            </w:tr>
          </w:tbl>
          <w:p w14:paraId="1F9BD9CF" w14:textId="77777777" w:rsidR="00504297" w:rsidRDefault="00504297" w:rsidP="00504297"/>
          <w:p w14:paraId="360ABA86" w14:textId="77777777" w:rsidR="00015661" w:rsidRDefault="00015661" w:rsidP="00070876"/>
        </w:tc>
      </w:tr>
    </w:tbl>
    <w:p w14:paraId="1C0233CA" w14:textId="77777777" w:rsidR="00504297" w:rsidRDefault="00504297" w:rsidP="00070876"/>
    <w:p w14:paraId="07FA6A11" w14:textId="77777777" w:rsidR="00504297" w:rsidRDefault="00504297">
      <w:pPr>
        <w:tabs>
          <w:tab w:val="clear" w:pos="1141"/>
          <w:tab w:val="clear" w:pos="3124"/>
          <w:tab w:val="clear" w:pos="5031"/>
        </w:tabs>
        <w:spacing w:after="160" w:line="259" w:lineRule="auto"/>
      </w:pPr>
      <w:r>
        <w:br w:type="page"/>
      </w:r>
    </w:p>
    <w:p w14:paraId="583A0CFB" w14:textId="1B8993DE" w:rsidR="00015661" w:rsidRPr="005333F7" w:rsidRDefault="00015661" w:rsidP="00070876">
      <w:bookmarkStart w:id="22" w:name="_GoBack"/>
      <w:bookmarkEnd w:id="22"/>
      <w:r w:rsidRPr="005333F7">
        <w:lastRenderedPageBreak/>
        <w:t xml:space="preserve">Girls’ Brigade needs your child’s sensitive information to make sure that we look after their well-being when taking part in GB’s activities. GB respects personal privacy and only GB leaders, on a need to know basis, will see the information you give. </w:t>
      </w:r>
    </w:p>
    <w:p w14:paraId="4610CC21" w14:textId="77777777" w:rsidR="00015661" w:rsidRPr="005333F7" w:rsidRDefault="00015661" w:rsidP="00070876">
      <w:r w:rsidRPr="005333F7">
        <w:t xml:space="preserve">We won’t share information with third parties without asking you, except in certain circumstances required by law, a regulatory </w:t>
      </w:r>
    </w:p>
    <w:p w14:paraId="0D73EAC1" w14:textId="77777777" w:rsidR="00015661" w:rsidRPr="005333F7" w:rsidRDefault="00015661" w:rsidP="00070876">
      <w:r w:rsidRPr="005333F7">
        <w:t>requirement or to safeguard a child or young person.</w:t>
      </w:r>
    </w:p>
    <w:p w14:paraId="33019CA5" w14:textId="77777777" w:rsidR="00015661" w:rsidRPr="005333F7" w:rsidRDefault="00015661" w:rsidP="00070876">
      <w:r w:rsidRPr="005333F7">
        <w:t xml:space="preserve">When your child’s membership becomes inactive we’ll archive the information in line with our data protection policy. You have </w:t>
      </w:r>
    </w:p>
    <w:p w14:paraId="5FE33810" w14:textId="77777777" w:rsidR="00015661" w:rsidRPr="005333F7" w:rsidRDefault="00015661" w:rsidP="00070876">
      <w:r w:rsidRPr="005333F7">
        <w:t xml:space="preserve">the right to ask for a copy of all data we hold about your child. This is known as a subject access request (SAR). You also have the </w:t>
      </w:r>
    </w:p>
    <w:p w14:paraId="2AEA9AA6" w14:textId="77777777" w:rsidR="00015661" w:rsidRPr="005333F7" w:rsidRDefault="00015661" w:rsidP="00070876">
      <w:r w:rsidRPr="005333F7">
        <w:t xml:space="preserve">right to withdraw your consent for us to use any data or to ask us to stop using data, which we have to comply with within a </w:t>
      </w:r>
    </w:p>
    <w:p w14:paraId="053BAE2C" w14:textId="77777777" w:rsidR="00015661" w:rsidRDefault="00015661" w:rsidP="00070876">
      <w:r w:rsidRPr="005333F7">
        <w:t>reasonable period.</w:t>
      </w:r>
    </w:p>
    <w:p w14:paraId="5D95759F" w14:textId="77777777" w:rsidR="00070876" w:rsidRPr="005333F7" w:rsidRDefault="00070876" w:rsidP="00070876"/>
    <w:p w14:paraId="49CE31F9" w14:textId="77777777" w:rsidR="002651FB" w:rsidRDefault="00E31846" w:rsidP="00070876">
      <w:bookmarkStart w:id="23" w:name="MAuthorised"/>
      <w:bookmarkEnd w:id="23"/>
      <w:r>
        <w:t xml:space="preserve"> </w:t>
      </w:r>
      <w:r w:rsidR="00015661" w:rsidRPr="005333F7">
        <w:t>agree to GB collecting, storing and using the sensitive information I have provided.</w:t>
      </w:r>
    </w:p>
    <w:p w14:paraId="065FF5CD" w14:textId="77777777" w:rsidR="00015661" w:rsidRPr="005333F7" w:rsidRDefault="00015661" w:rsidP="00070876">
      <w:r w:rsidRPr="005333F7">
        <w:t xml:space="preserve">Signed by parent/guardian/GB member (if 16 or over): </w:t>
      </w:r>
      <w:bookmarkStart w:id="24" w:name="MAuthorisedBy"/>
      <w:bookmarkEnd w:id="24"/>
    </w:p>
    <w:p w14:paraId="2A6572DF" w14:textId="77777777" w:rsidR="00015661" w:rsidRPr="005333F7" w:rsidRDefault="00015661" w:rsidP="00070876">
      <w:r w:rsidRPr="005333F7">
        <w:t xml:space="preserve">Date: </w:t>
      </w:r>
      <w:bookmarkStart w:id="25" w:name="MAuthorisedOn"/>
      <w:bookmarkEnd w:id="25"/>
    </w:p>
    <w:p w14:paraId="10F48DBC" w14:textId="77777777" w:rsidR="00015661" w:rsidRDefault="00015661" w:rsidP="00070876"/>
    <w:tbl>
      <w:tblPr>
        <w:tblStyle w:val="TableGrid"/>
        <w:tblW w:w="0" w:type="auto"/>
        <w:tblLook w:val="04A0" w:firstRow="1" w:lastRow="0" w:firstColumn="1" w:lastColumn="0" w:noHBand="0" w:noVBand="1"/>
      </w:tblPr>
      <w:tblGrid>
        <w:gridCol w:w="10456"/>
      </w:tblGrid>
      <w:tr w:rsidR="00015661" w14:paraId="418D5490" w14:textId="77777777" w:rsidTr="00BE2015">
        <w:trPr>
          <w:trHeight w:val="1982"/>
        </w:trPr>
        <w:tc>
          <w:tcPr>
            <w:tcW w:w="10456" w:type="dxa"/>
          </w:tcPr>
          <w:p w14:paraId="10EE2C08" w14:textId="77777777" w:rsidR="00015661" w:rsidRPr="00415A6D" w:rsidRDefault="00015661" w:rsidP="00070876">
            <w:pPr>
              <w:rPr>
                <w:b/>
                <w:color w:val="0070C0"/>
              </w:rPr>
            </w:pPr>
            <w:r w:rsidRPr="00415A6D">
              <w:rPr>
                <w:b/>
                <w:color w:val="0070C0"/>
              </w:rPr>
              <w:t>Authorisation:</w:t>
            </w:r>
          </w:p>
          <w:p w14:paraId="1C1BF45E" w14:textId="77777777" w:rsidR="00015661" w:rsidRPr="005333F7" w:rsidRDefault="00015661" w:rsidP="00070876">
            <w:r w:rsidRPr="005333F7">
              <w:t>Do you give permission for images (photographs/videos) of your child engaged in GB activities to be used for publicity purposes by the local GB group and GB nationally (church magazine, GB magazine, local newspaper, social media, GB website etc.)? Care will be taken to ensure that names of individuals are not given out.</w:t>
            </w:r>
            <w:r w:rsidR="00E63FE6">
              <w:t xml:space="preserve"> [</w:t>
            </w:r>
            <w:bookmarkStart w:id="26" w:name="MPhoto"/>
            <w:bookmarkEnd w:id="26"/>
            <w:r w:rsidR="00E63FE6">
              <w:t xml:space="preserve">  ]</w:t>
            </w:r>
          </w:p>
          <w:p w14:paraId="777A7C3B" w14:textId="77777777" w:rsidR="00015661" w:rsidRPr="005333F7" w:rsidRDefault="00015661" w:rsidP="00070876">
            <w:bookmarkStart w:id="27" w:name="MMedicalPermission"/>
            <w:bookmarkEnd w:id="27"/>
          </w:p>
          <w:p w14:paraId="30FCEB94" w14:textId="77777777" w:rsidR="00BE2015" w:rsidRPr="005333F7" w:rsidRDefault="00BE2015" w:rsidP="00070876">
            <w:r w:rsidRPr="005333F7">
              <w:t xml:space="preserve">I certify that the above information is correct to the best of my knowledge and undertake to notify the leader in charge of any </w:t>
            </w:r>
          </w:p>
          <w:p w14:paraId="71E66840" w14:textId="77777777" w:rsidR="00BE2015" w:rsidRPr="005333F7" w:rsidRDefault="00BE2015" w:rsidP="00070876">
            <w:r w:rsidRPr="005333F7">
              <w:t>changes. I give permission for my child to attend and take part in the group’s normal activities and outings.</w:t>
            </w:r>
          </w:p>
          <w:p w14:paraId="2F3A5723" w14:textId="77777777" w:rsidR="00070876" w:rsidRDefault="00070876" w:rsidP="00070876"/>
          <w:p w14:paraId="6C2DA52A" w14:textId="77777777" w:rsidR="00BE2015" w:rsidRPr="005333F7" w:rsidRDefault="00BE2015" w:rsidP="00070876">
            <w:r w:rsidRPr="005333F7">
              <w:t xml:space="preserve">I authorise the leaders and rst aiders at this activity to give permission for my child to receive any emergency dental, medical or </w:t>
            </w:r>
          </w:p>
          <w:p w14:paraId="2E263917" w14:textId="77777777" w:rsidR="00BE2015" w:rsidRPr="005333F7" w:rsidRDefault="00BE2015" w:rsidP="00070876">
            <w:r w:rsidRPr="005333F7">
              <w:t>surgical treatment, including anaesthetic, as considered necessary by the medical authorities present.</w:t>
            </w:r>
          </w:p>
          <w:p w14:paraId="0B68F283" w14:textId="77777777" w:rsidR="00BE2015" w:rsidRPr="005333F7" w:rsidRDefault="00BE2015" w:rsidP="00070876">
            <w:r w:rsidRPr="005333F7">
              <w:t>Signed by parent/guardian:</w:t>
            </w:r>
            <w:r w:rsidR="00727F2A">
              <w:t xml:space="preserve"> </w:t>
            </w:r>
            <w:bookmarkStart w:id="28" w:name="MPhotoSigned"/>
            <w:bookmarkEnd w:id="28"/>
            <w:r w:rsidRPr="005333F7">
              <w:t xml:space="preserve"> </w:t>
            </w:r>
            <w:bookmarkStart w:id="29" w:name="MMedicalSigned"/>
            <w:bookmarkEnd w:id="29"/>
            <w:r w:rsidRPr="005333F7">
              <w:t xml:space="preserve"> </w:t>
            </w:r>
            <w:r w:rsidR="00070876">
              <w:tab/>
            </w:r>
            <w:r w:rsidRPr="005333F7">
              <w:t xml:space="preserve">Date: </w:t>
            </w:r>
            <w:bookmarkStart w:id="30" w:name="MPhotoOn"/>
            <w:bookmarkStart w:id="31" w:name="MMedicalOn"/>
            <w:bookmarkEnd w:id="30"/>
            <w:bookmarkEnd w:id="31"/>
          </w:p>
          <w:p w14:paraId="542C462F" w14:textId="77777777" w:rsidR="00015661" w:rsidRDefault="00015661" w:rsidP="00070876"/>
        </w:tc>
      </w:tr>
    </w:tbl>
    <w:p w14:paraId="65F1E9D5" w14:textId="77777777" w:rsidR="00015661" w:rsidRPr="005333F7" w:rsidRDefault="00015661" w:rsidP="00070876"/>
    <w:tbl>
      <w:tblPr>
        <w:tblStyle w:val="TableGrid"/>
        <w:tblW w:w="0" w:type="auto"/>
        <w:tblLook w:val="04A0" w:firstRow="1" w:lastRow="0" w:firstColumn="1" w:lastColumn="0" w:noHBand="0" w:noVBand="1"/>
      </w:tblPr>
      <w:tblGrid>
        <w:gridCol w:w="10456"/>
      </w:tblGrid>
      <w:tr w:rsidR="00BE2015" w14:paraId="00DA2D01" w14:textId="77777777" w:rsidTr="00BE2015">
        <w:trPr>
          <w:trHeight w:val="6413"/>
        </w:trPr>
        <w:tc>
          <w:tcPr>
            <w:tcW w:w="10456" w:type="dxa"/>
          </w:tcPr>
          <w:p w14:paraId="0CA48233" w14:textId="77777777" w:rsidR="00BE2015" w:rsidRPr="00415A6D" w:rsidRDefault="00BE2015" w:rsidP="00070876">
            <w:pPr>
              <w:rPr>
                <w:b/>
                <w:color w:val="0070C0"/>
              </w:rPr>
            </w:pPr>
            <w:r w:rsidRPr="00415A6D">
              <w:rPr>
                <w:b/>
                <w:color w:val="0070C0"/>
              </w:rPr>
              <w:t xml:space="preserve">Emergency contacts: </w:t>
            </w:r>
          </w:p>
          <w:p w14:paraId="1E238EA2" w14:textId="77777777" w:rsidR="00BE2015" w:rsidRPr="005333F7" w:rsidRDefault="00BE2015" w:rsidP="00070876">
            <w:r w:rsidRPr="005333F7">
              <w:t>Provide names and contact details of two people who will be contactable during the group’s normal activities and outings.</w:t>
            </w:r>
          </w:p>
          <w:p w14:paraId="7CA3FB33" w14:textId="77777777" w:rsidR="00415A6D" w:rsidRDefault="00415A6D" w:rsidP="00070876">
            <w:pPr>
              <w:rPr>
                <w:b/>
              </w:rPr>
            </w:pPr>
          </w:p>
          <w:p w14:paraId="5523A7DB" w14:textId="492A73A9" w:rsidR="00BE2015" w:rsidRPr="00415A6D" w:rsidRDefault="00BE2015" w:rsidP="00070876">
            <w:pPr>
              <w:rPr>
                <w:b/>
              </w:rPr>
            </w:pPr>
            <w:r w:rsidRPr="00415A6D">
              <w:rPr>
                <w:b/>
              </w:rPr>
              <w:t>Contact one:</w:t>
            </w:r>
          </w:p>
          <w:p w14:paraId="53EB4F94" w14:textId="36C89C8C" w:rsidR="00BE2015" w:rsidRPr="005333F7" w:rsidRDefault="00415A6D" w:rsidP="00070876">
            <w:r>
              <w:t xml:space="preserve">   </w:t>
            </w:r>
            <w:r w:rsidR="00BE2015" w:rsidRPr="005333F7">
              <w:t xml:space="preserve">Title: </w:t>
            </w:r>
            <w:bookmarkStart w:id="32" w:name="P1Title"/>
            <w:bookmarkEnd w:id="32"/>
            <w:r w:rsidR="00070876">
              <w:tab/>
            </w:r>
            <w:r w:rsidR="00BE2015" w:rsidRPr="005333F7">
              <w:t>Name:</w:t>
            </w:r>
            <w:bookmarkStart w:id="33" w:name="P1First"/>
            <w:bookmarkEnd w:id="33"/>
            <w:r w:rsidR="00070876">
              <w:tab/>
            </w:r>
            <w:r w:rsidR="00BE2015" w:rsidRPr="005333F7">
              <w:t xml:space="preserve">Surname: </w:t>
            </w:r>
            <w:bookmarkStart w:id="34" w:name="P1Last"/>
            <w:bookmarkEnd w:id="34"/>
          </w:p>
          <w:tbl>
            <w:tblPr>
              <w:tblStyle w:val="TableGrid"/>
              <w:tblW w:w="0" w:type="auto"/>
              <w:tblLook w:val="04A0" w:firstRow="1" w:lastRow="0" w:firstColumn="1" w:lastColumn="0" w:noHBand="0" w:noVBand="1"/>
            </w:tblPr>
            <w:tblGrid>
              <w:gridCol w:w="1009"/>
              <w:gridCol w:w="9221"/>
            </w:tblGrid>
            <w:tr w:rsidR="00BE2015" w14:paraId="44A810F3" w14:textId="77777777" w:rsidTr="00415A6D">
              <w:trPr>
                <w:trHeight w:val="969"/>
              </w:trPr>
              <w:tc>
                <w:tcPr>
                  <w:tcW w:w="1009" w:type="dxa"/>
                  <w:tcBorders>
                    <w:top w:val="nil"/>
                    <w:left w:val="nil"/>
                    <w:bottom w:val="nil"/>
                    <w:right w:val="single" w:sz="4" w:space="0" w:color="2F5496" w:themeColor="accent1" w:themeShade="BF"/>
                  </w:tcBorders>
                </w:tcPr>
                <w:p w14:paraId="0558C480" w14:textId="77777777" w:rsidR="00BE2015" w:rsidRPr="005333F7" w:rsidRDefault="00BE2015" w:rsidP="00070876">
                  <w:r w:rsidRPr="005333F7">
                    <w:t>Address:</w:t>
                  </w:r>
                </w:p>
                <w:p w14:paraId="39770CE9" w14:textId="77777777" w:rsidR="00BE2015" w:rsidRDefault="00BE2015" w:rsidP="00070876"/>
              </w:tc>
              <w:tc>
                <w:tcPr>
                  <w:tcW w:w="9221"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27371924" w14:textId="77777777" w:rsidR="00BE2015" w:rsidRPr="005333F7" w:rsidRDefault="00BE2015" w:rsidP="00070876">
                  <w:bookmarkStart w:id="35" w:name="P1Address"/>
                  <w:bookmarkEnd w:id="35"/>
                </w:p>
                <w:p w14:paraId="07CC5365" w14:textId="77777777" w:rsidR="00BE2015" w:rsidRDefault="00BE2015" w:rsidP="00070876"/>
              </w:tc>
            </w:tr>
          </w:tbl>
          <w:p w14:paraId="7E9F0A26" w14:textId="77777777" w:rsidR="00BE2015" w:rsidRPr="005333F7" w:rsidRDefault="00BE2015" w:rsidP="00415A6D">
            <w:pPr>
              <w:tabs>
                <w:tab w:val="clear" w:pos="3124"/>
                <w:tab w:val="left" w:pos="4002"/>
              </w:tabs>
              <w:ind w:left="1025"/>
            </w:pPr>
            <w:r w:rsidRPr="005333F7">
              <w:t>Postcode:</w:t>
            </w:r>
            <w:bookmarkStart w:id="36" w:name="P1PostCode"/>
            <w:bookmarkEnd w:id="36"/>
            <w:r w:rsidRPr="005333F7">
              <w:t xml:space="preserve">  </w:t>
            </w:r>
            <w:r w:rsidR="00070876">
              <w:tab/>
            </w:r>
            <w:r w:rsidRPr="005333F7">
              <w:t xml:space="preserve">Relationship: </w:t>
            </w:r>
            <w:bookmarkStart w:id="37" w:name="P1Relation"/>
            <w:bookmarkEnd w:id="37"/>
          </w:p>
          <w:p w14:paraId="00627B0D" w14:textId="3AE86163" w:rsidR="00BE2015" w:rsidRPr="005333F7" w:rsidRDefault="00BE2015" w:rsidP="00415A6D">
            <w:pPr>
              <w:tabs>
                <w:tab w:val="clear" w:pos="5031"/>
                <w:tab w:val="left" w:pos="6270"/>
              </w:tabs>
            </w:pPr>
            <w:r w:rsidRPr="005333F7">
              <w:t xml:space="preserve">Telephone number: </w:t>
            </w:r>
            <w:bookmarkStart w:id="38" w:name="P1Telephone"/>
            <w:bookmarkEnd w:id="38"/>
            <w:r w:rsidR="00070876">
              <w:tab/>
            </w:r>
            <w:r w:rsidRPr="005333F7">
              <w:t>Mobile number:</w:t>
            </w:r>
            <w:bookmarkStart w:id="39" w:name="P1Mobile"/>
            <w:bookmarkEnd w:id="39"/>
            <w:r w:rsidR="00E31846" w:rsidRPr="005333F7">
              <w:t xml:space="preserve"> </w:t>
            </w:r>
            <w:r w:rsidR="00415A6D">
              <w:tab/>
            </w:r>
            <w:r w:rsidRPr="005333F7">
              <w:t xml:space="preserve">Email: </w:t>
            </w:r>
            <w:bookmarkStart w:id="40" w:name="P1email"/>
            <w:bookmarkEnd w:id="40"/>
          </w:p>
          <w:p w14:paraId="68402588" w14:textId="77777777" w:rsidR="00415A6D" w:rsidRDefault="00415A6D" w:rsidP="00070876"/>
          <w:p w14:paraId="5D174516" w14:textId="0559FCB3" w:rsidR="00BE2015" w:rsidRPr="005333F7" w:rsidRDefault="00BE2015" w:rsidP="00070876">
            <w:r w:rsidRPr="005333F7">
              <w:t xml:space="preserve">I agree to GB collecting and storing this data in order to contact me in the event of an emergency concerning the GB member </w:t>
            </w:r>
          </w:p>
          <w:p w14:paraId="60C25301" w14:textId="77777777" w:rsidR="00BE2015" w:rsidRPr="005333F7" w:rsidRDefault="00BE2015" w:rsidP="00070876">
            <w:r w:rsidRPr="005333F7">
              <w:t>this form is for.</w:t>
            </w:r>
          </w:p>
          <w:p w14:paraId="19F738D0" w14:textId="77777777" w:rsidR="00BE2015" w:rsidRPr="005333F7" w:rsidRDefault="00BE2015" w:rsidP="00070876">
            <w:r w:rsidRPr="005333F7">
              <w:t xml:space="preserve">Signature: </w:t>
            </w:r>
            <w:bookmarkStart w:id="41" w:name="P1SignedBy"/>
            <w:bookmarkEnd w:id="41"/>
            <w:r w:rsidRPr="005333F7">
              <w:t xml:space="preserve">Date: </w:t>
            </w:r>
            <w:bookmarkStart w:id="42" w:name="P1SignedOn"/>
            <w:bookmarkEnd w:id="42"/>
          </w:p>
          <w:p w14:paraId="52DD0D74" w14:textId="77777777" w:rsidR="00415A6D" w:rsidRDefault="00415A6D" w:rsidP="00070876"/>
          <w:p w14:paraId="3C4B492C" w14:textId="09887429" w:rsidR="00BE2015" w:rsidRPr="00415A6D" w:rsidRDefault="00BE2015" w:rsidP="00070876">
            <w:pPr>
              <w:rPr>
                <w:b/>
              </w:rPr>
            </w:pPr>
            <w:r w:rsidRPr="00415A6D">
              <w:rPr>
                <w:b/>
              </w:rPr>
              <w:t>Contact two:</w:t>
            </w:r>
          </w:p>
          <w:p w14:paraId="2F42ED02" w14:textId="7BBFD62D" w:rsidR="00952FA3" w:rsidRDefault="00415A6D" w:rsidP="00415A6D">
            <w:r>
              <w:t xml:space="preserve">   </w:t>
            </w:r>
            <w:r w:rsidR="00BE2015" w:rsidRPr="005333F7">
              <w:t xml:space="preserve">Title: </w:t>
            </w:r>
            <w:bookmarkStart w:id="43" w:name="P2Title"/>
            <w:bookmarkEnd w:id="43"/>
            <w:r w:rsidR="00070876">
              <w:tab/>
            </w:r>
            <w:r w:rsidR="00BE2015" w:rsidRPr="005333F7">
              <w:t xml:space="preserve">Name: </w:t>
            </w:r>
            <w:bookmarkStart w:id="44" w:name="P2First"/>
            <w:bookmarkEnd w:id="44"/>
            <w:r w:rsidR="00070876">
              <w:tab/>
            </w:r>
            <w:r w:rsidR="00BE2015" w:rsidRPr="005333F7">
              <w:t xml:space="preserve">Surname: </w:t>
            </w:r>
            <w:bookmarkStart w:id="45" w:name="P2Last"/>
            <w:bookmarkEnd w:id="45"/>
          </w:p>
          <w:tbl>
            <w:tblPr>
              <w:tblStyle w:val="TableGrid"/>
              <w:tblW w:w="0" w:type="auto"/>
              <w:tblLook w:val="04A0" w:firstRow="1" w:lastRow="0" w:firstColumn="1" w:lastColumn="0" w:noHBand="0" w:noVBand="1"/>
            </w:tblPr>
            <w:tblGrid>
              <w:gridCol w:w="1151"/>
              <w:gridCol w:w="9079"/>
            </w:tblGrid>
            <w:tr w:rsidR="00BE2015" w14:paraId="15B32D9B" w14:textId="77777777" w:rsidTr="00415A6D">
              <w:trPr>
                <w:trHeight w:val="1207"/>
              </w:trPr>
              <w:tc>
                <w:tcPr>
                  <w:tcW w:w="1151" w:type="dxa"/>
                  <w:tcBorders>
                    <w:top w:val="nil"/>
                    <w:left w:val="nil"/>
                    <w:bottom w:val="nil"/>
                    <w:right w:val="single" w:sz="4" w:space="0" w:color="2F5496" w:themeColor="accent1" w:themeShade="BF"/>
                  </w:tcBorders>
                </w:tcPr>
                <w:p w14:paraId="358B3F44" w14:textId="77777777" w:rsidR="00BE2015" w:rsidRPr="005333F7" w:rsidRDefault="00BE2015" w:rsidP="00070876">
                  <w:r w:rsidRPr="005333F7">
                    <w:t>Address</w:t>
                  </w:r>
                  <w:r w:rsidRPr="00415A6D">
                    <w:t>:</w:t>
                  </w:r>
                </w:p>
                <w:p w14:paraId="3A06EFDE" w14:textId="77777777" w:rsidR="00BE2015" w:rsidRDefault="00BE2015" w:rsidP="00070876"/>
              </w:tc>
              <w:tc>
                <w:tcPr>
                  <w:tcW w:w="9079"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372CDB29" w14:textId="77777777" w:rsidR="00BE2015" w:rsidRPr="005333F7" w:rsidRDefault="00BE2015" w:rsidP="00070876">
                  <w:bookmarkStart w:id="46" w:name="P2Address"/>
                  <w:bookmarkEnd w:id="46"/>
                </w:p>
                <w:p w14:paraId="4EE0809F" w14:textId="77777777" w:rsidR="00BE2015" w:rsidRDefault="00BE2015" w:rsidP="00070876"/>
              </w:tc>
            </w:tr>
          </w:tbl>
          <w:p w14:paraId="15E93E9F" w14:textId="6A543C02" w:rsidR="00BE2015" w:rsidRPr="005333F7" w:rsidRDefault="00BE2015" w:rsidP="00415A6D">
            <w:pPr>
              <w:tabs>
                <w:tab w:val="clear" w:pos="3124"/>
                <w:tab w:val="left" w:pos="4002"/>
              </w:tabs>
              <w:ind w:left="1167"/>
            </w:pPr>
            <w:r w:rsidRPr="005333F7">
              <w:t xml:space="preserve">Postcode: </w:t>
            </w:r>
            <w:bookmarkStart w:id="47" w:name="P2PostCode"/>
            <w:bookmarkEnd w:id="47"/>
            <w:r w:rsidR="00415A6D">
              <w:tab/>
            </w:r>
            <w:r w:rsidRPr="005333F7">
              <w:t xml:space="preserve">Relationship: </w:t>
            </w:r>
            <w:bookmarkStart w:id="48" w:name="P2Relation"/>
            <w:bookmarkEnd w:id="48"/>
          </w:p>
          <w:p w14:paraId="0C3B6F9D" w14:textId="2223C049" w:rsidR="00BE2015" w:rsidRPr="005333F7" w:rsidRDefault="00BE2015" w:rsidP="00415A6D">
            <w:pPr>
              <w:tabs>
                <w:tab w:val="clear" w:pos="5031"/>
                <w:tab w:val="left" w:pos="6270"/>
              </w:tabs>
            </w:pPr>
            <w:r w:rsidRPr="005333F7">
              <w:t xml:space="preserve">Telephone number: </w:t>
            </w:r>
            <w:bookmarkStart w:id="49" w:name="P2Telephone"/>
            <w:bookmarkEnd w:id="49"/>
            <w:r w:rsidR="00070876">
              <w:tab/>
            </w:r>
            <w:r w:rsidRPr="005333F7">
              <w:t xml:space="preserve">Mobile number: </w:t>
            </w:r>
            <w:bookmarkStart w:id="50" w:name="P2Mobile"/>
            <w:bookmarkEnd w:id="50"/>
            <w:r w:rsidR="00415A6D">
              <w:tab/>
            </w:r>
            <w:r w:rsidRPr="005333F7">
              <w:t xml:space="preserve">Email: </w:t>
            </w:r>
            <w:bookmarkStart w:id="51" w:name="P2Email"/>
            <w:bookmarkEnd w:id="51"/>
          </w:p>
          <w:p w14:paraId="2C68DD6A" w14:textId="77777777" w:rsidR="00415A6D" w:rsidRDefault="00415A6D" w:rsidP="00070876"/>
          <w:p w14:paraId="5F357F6C" w14:textId="72BF3533" w:rsidR="00BE2015" w:rsidRPr="005333F7" w:rsidRDefault="00BE2015" w:rsidP="00070876">
            <w:r w:rsidRPr="005333F7">
              <w:t xml:space="preserve">I agree to GB collecting and storing this data in order to contact me in the event of an emergency concerning the GB member </w:t>
            </w:r>
          </w:p>
          <w:p w14:paraId="22664494" w14:textId="77777777" w:rsidR="00BE2015" w:rsidRPr="005333F7" w:rsidRDefault="00BE2015" w:rsidP="00070876">
            <w:r w:rsidRPr="005333F7">
              <w:t>this form is for.</w:t>
            </w:r>
          </w:p>
          <w:p w14:paraId="48619C49" w14:textId="77777777" w:rsidR="00BE2015" w:rsidRPr="005333F7" w:rsidRDefault="00BE2015" w:rsidP="00070876">
            <w:r w:rsidRPr="005333F7">
              <w:t xml:space="preserve">Signature: </w:t>
            </w:r>
            <w:bookmarkStart w:id="52" w:name="P2SignedBy"/>
            <w:bookmarkEnd w:id="52"/>
            <w:r w:rsidRPr="005333F7">
              <w:t xml:space="preserve">Date: </w:t>
            </w:r>
            <w:bookmarkStart w:id="53" w:name="P2SignedOn"/>
            <w:bookmarkEnd w:id="53"/>
          </w:p>
          <w:p w14:paraId="1CCD08E0" w14:textId="77777777" w:rsidR="00BE2015" w:rsidRDefault="00BE2015" w:rsidP="00070876"/>
        </w:tc>
      </w:tr>
    </w:tbl>
    <w:p w14:paraId="4CFD389C" w14:textId="77777777" w:rsidR="002651FB" w:rsidRPr="005333F7" w:rsidRDefault="002651FB" w:rsidP="00070876"/>
    <w:tbl>
      <w:tblPr>
        <w:tblStyle w:val="TableGrid"/>
        <w:tblW w:w="0" w:type="auto"/>
        <w:tblLook w:val="04A0" w:firstRow="1" w:lastRow="0" w:firstColumn="1" w:lastColumn="0" w:noHBand="0" w:noVBand="1"/>
      </w:tblPr>
      <w:tblGrid>
        <w:gridCol w:w="10456"/>
      </w:tblGrid>
      <w:tr w:rsidR="00F012DA" w14:paraId="6FB051E8" w14:textId="77777777" w:rsidTr="00F012DA">
        <w:trPr>
          <w:trHeight w:val="1610"/>
        </w:trPr>
        <w:tc>
          <w:tcPr>
            <w:tcW w:w="10456" w:type="dxa"/>
            <w:shd w:val="clear" w:color="auto" w:fill="BFBFBF" w:themeFill="background1" w:themeFillShade="BF"/>
          </w:tcPr>
          <w:p w14:paraId="297189D2" w14:textId="77777777" w:rsidR="00F012DA" w:rsidRDefault="00F012DA" w:rsidP="00070876">
            <w:r>
              <w:t>For Leaders’ Use</w:t>
            </w:r>
          </w:p>
          <w:tbl>
            <w:tblPr>
              <w:tblStyle w:val="TableGrid"/>
              <w:tblW w:w="0" w:type="auto"/>
              <w:tblLook w:val="04A0" w:firstRow="1" w:lastRow="0" w:firstColumn="1" w:lastColumn="0" w:noHBand="0" w:noVBand="1"/>
            </w:tblPr>
            <w:tblGrid>
              <w:gridCol w:w="1705"/>
              <w:gridCol w:w="2430"/>
              <w:gridCol w:w="980"/>
              <w:gridCol w:w="437"/>
              <w:gridCol w:w="2973"/>
              <w:gridCol w:w="1705"/>
            </w:tblGrid>
            <w:tr w:rsidR="00F012DA" w14:paraId="1546FB94" w14:textId="77777777" w:rsidTr="00070876">
              <w:tc>
                <w:tcPr>
                  <w:tcW w:w="1705" w:type="dxa"/>
                  <w:tcBorders>
                    <w:top w:val="nil"/>
                    <w:left w:val="nil"/>
                    <w:bottom w:val="nil"/>
                    <w:right w:val="nil"/>
                  </w:tcBorders>
                  <w:shd w:val="clear" w:color="auto" w:fill="BFBFBF" w:themeFill="background1" w:themeFillShade="BF"/>
                </w:tcPr>
                <w:p w14:paraId="03C117BB" w14:textId="77777777" w:rsidR="00F012DA" w:rsidRDefault="00F012DA" w:rsidP="00070876">
                  <w:r>
                    <w:t>Valid From:</w:t>
                  </w:r>
                </w:p>
              </w:tc>
              <w:tc>
                <w:tcPr>
                  <w:tcW w:w="2430" w:type="dxa"/>
                  <w:tcBorders>
                    <w:top w:val="nil"/>
                    <w:left w:val="nil"/>
                    <w:bottom w:val="nil"/>
                    <w:right w:val="nil"/>
                  </w:tcBorders>
                  <w:shd w:val="clear" w:color="auto" w:fill="FFFFFF" w:themeFill="background1"/>
                </w:tcPr>
                <w:p w14:paraId="21B81DA1" w14:textId="77777777" w:rsidR="00F012DA" w:rsidRDefault="00F012DA" w:rsidP="00070876"/>
              </w:tc>
              <w:tc>
                <w:tcPr>
                  <w:tcW w:w="980" w:type="dxa"/>
                  <w:tcBorders>
                    <w:top w:val="nil"/>
                    <w:left w:val="nil"/>
                    <w:bottom w:val="nil"/>
                    <w:right w:val="nil"/>
                  </w:tcBorders>
                  <w:shd w:val="clear" w:color="auto" w:fill="BFBFBF" w:themeFill="background1" w:themeFillShade="BF"/>
                </w:tcPr>
                <w:p w14:paraId="2F5561E9" w14:textId="77777777" w:rsidR="00F012DA" w:rsidRDefault="00F012DA" w:rsidP="00070876"/>
              </w:tc>
              <w:tc>
                <w:tcPr>
                  <w:tcW w:w="437" w:type="dxa"/>
                  <w:tcBorders>
                    <w:top w:val="nil"/>
                    <w:left w:val="nil"/>
                    <w:bottom w:val="nil"/>
                    <w:right w:val="nil"/>
                  </w:tcBorders>
                  <w:shd w:val="clear" w:color="auto" w:fill="FFFFFF" w:themeFill="background1"/>
                </w:tcPr>
                <w:p w14:paraId="7999F8DD" w14:textId="77777777" w:rsidR="00F012DA" w:rsidRDefault="00F012DA" w:rsidP="00070876">
                  <w:r>
                    <w:t>[ ]</w:t>
                  </w:r>
                </w:p>
              </w:tc>
              <w:tc>
                <w:tcPr>
                  <w:tcW w:w="2973" w:type="dxa"/>
                  <w:tcBorders>
                    <w:top w:val="nil"/>
                    <w:left w:val="nil"/>
                    <w:bottom w:val="nil"/>
                    <w:right w:val="nil"/>
                  </w:tcBorders>
                  <w:shd w:val="clear" w:color="auto" w:fill="BFBFBF" w:themeFill="background1" w:themeFillShade="BF"/>
                </w:tcPr>
                <w:p w14:paraId="22ED3298" w14:textId="77777777" w:rsidR="00F012DA" w:rsidRDefault="00F012DA" w:rsidP="00070876">
                  <w:r>
                    <w:t>New Form Received</w:t>
                  </w:r>
                </w:p>
              </w:tc>
              <w:tc>
                <w:tcPr>
                  <w:tcW w:w="1705" w:type="dxa"/>
                  <w:tcBorders>
                    <w:top w:val="nil"/>
                    <w:left w:val="nil"/>
                    <w:bottom w:val="nil"/>
                    <w:right w:val="nil"/>
                  </w:tcBorders>
                  <w:shd w:val="clear" w:color="auto" w:fill="BFBFBF" w:themeFill="background1" w:themeFillShade="BF"/>
                </w:tcPr>
                <w:p w14:paraId="00BAB1E3" w14:textId="77777777" w:rsidR="00F012DA" w:rsidRDefault="00F012DA" w:rsidP="00070876"/>
              </w:tc>
            </w:tr>
            <w:tr w:rsidR="00F012DA" w14:paraId="55DC7380" w14:textId="77777777" w:rsidTr="00070876">
              <w:tc>
                <w:tcPr>
                  <w:tcW w:w="1705" w:type="dxa"/>
                  <w:tcBorders>
                    <w:top w:val="nil"/>
                    <w:left w:val="nil"/>
                    <w:bottom w:val="nil"/>
                    <w:right w:val="nil"/>
                  </w:tcBorders>
                  <w:shd w:val="clear" w:color="auto" w:fill="BFBFBF" w:themeFill="background1" w:themeFillShade="BF"/>
                </w:tcPr>
                <w:p w14:paraId="5F2E1363" w14:textId="77777777" w:rsidR="00F012DA" w:rsidRDefault="00F012DA" w:rsidP="00070876"/>
              </w:tc>
              <w:tc>
                <w:tcPr>
                  <w:tcW w:w="2430" w:type="dxa"/>
                  <w:tcBorders>
                    <w:top w:val="nil"/>
                    <w:left w:val="nil"/>
                    <w:bottom w:val="nil"/>
                    <w:right w:val="nil"/>
                  </w:tcBorders>
                  <w:shd w:val="clear" w:color="auto" w:fill="BFBFBF" w:themeFill="background1" w:themeFillShade="BF"/>
                </w:tcPr>
                <w:p w14:paraId="05AAB245" w14:textId="77777777" w:rsidR="00F012DA" w:rsidRDefault="00F012DA" w:rsidP="00070876"/>
              </w:tc>
              <w:tc>
                <w:tcPr>
                  <w:tcW w:w="980" w:type="dxa"/>
                  <w:tcBorders>
                    <w:top w:val="nil"/>
                    <w:left w:val="nil"/>
                    <w:bottom w:val="nil"/>
                    <w:right w:val="nil"/>
                  </w:tcBorders>
                  <w:shd w:val="clear" w:color="auto" w:fill="BFBFBF" w:themeFill="background1" w:themeFillShade="BF"/>
                </w:tcPr>
                <w:p w14:paraId="0085AF14" w14:textId="77777777" w:rsidR="00F012DA" w:rsidRDefault="00F012DA" w:rsidP="00070876"/>
              </w:tc>
              <w:tc>
                <w:tcPr>
                  <w:tcW w:w="437" w:type="dxa"/>
                  <w:tcBorders>
                    <w:top w:val="nil"/>
                    <w:left w:val="nil"/>
                    <w:bottom w:val="nil"/>
                    <w:right w:val="nil"/>
                  </w:tcBorders>
                  <w:shd w:val="clear" w:color="auto" w:fill="BFBFBF" w:themeFill="background1" w:themeFillShade="BF"/>
                </w:tcPr>
                <w:p w14:paraId="239A339C" w14:textId="77777777" w:rsidR="00F012DA" w:rsidRDefault="00F012DA" w:rsidP="00070876"/>
              </w:tc>
              <w:tc>
                <w:tcPr>
                  <w:tcW w:w="2973" w:type="dxa"/>
                  <w:tcBorders>
                    <w:top w:val="nil"/>
                    <w:left w:val="nil"/>
                    <w:bottom w:val="nil"/>
                    <w:right w:val="nil"/>
                  </w:tcBorders>
                  <w:shd w:val="clear" w:color="auto" w:fill="BFBFBF" w:themeFill="background1" w:themeFillShade="BF"/>
                </w:tcPr>
                <w:p w14:paraId="6DBABAFE" w14:textId="77777777" w:rsidR="00F012DA" w:rsidRDefault="00F012DA" w:rsidP="00070876"/>
              </w:tc>
              <w:tc>
                <w:tcPr>
                  <w:tcW w:w="1705" w:type="dxa"/>
                  <w:tcBorders>
                    <w:top w:val="nil"/>
                    <w:left w:val="nil"/>
                    <w:bottom w:val="nil"/>
                    <w:right w:val="nil"/>
                  </w:tcBorders>
                  <w:shd w:val="clear" w:color="auto" w:fill="BFBFBF" w:themeFill="background1" w:themeFillShade="BF"/>
                </w:tcPr>
                <w:p w14:paraId="2FA48704" w14:textId="77777777" w:rsidR="00F012DA" w:rsidRDefault="00F012DA" w:rsidP="00070876"/>
              </w:tc>
            </w:tr>
            <w:tr w:rsidR="00070876" w14:paraId="070A2DDF" w14:textId="77777777" w:rsidTr="00070876">
              <w:trPr>
                <w:trHeight w:val="627"/>
              </w:trPr>
              <w:tc>
                <w:tcPr>
                  <w:tcW w:w="1705" w:type="dxa"/>
                  <w:tcBorders>
                    <w:top w:val="nil"/>
                    <w:left w:val="nil"/>
                    <w:bottom w:val="nil"/>
                    <w:right w:val="nil"/>
                  </w:tcBorders>
                  <w:shd w:val="clear" w:color="auto" w:fill="BFBFBF" w:themeFill="background1" w:themeFillShade="BF"/>
                </w:tcPr>
                <w:p w14:paraId="0547E78B" w14:textId="77777777" w:rsidR="00070876" w:rsidRDefault="00070876" w:rsidP="00070876">
                  <w:r>
                    <w:t>Notes</w:t>
                  </w:r>
                </w:p>
              </w:tc>
              <w:tc>
                <w:tcPr>
                  <w:tcW w:w="8525" w:type="dxa"/>
                  <w:gridSpan w:val="5"/>
                  <w:tcBorders>
                    <w:top w:val="nil"/>
                    <w:left w:val="nil"/>
                    <w:bottom w:val="nil"/>
                    <w:right w:val="nil"/>
                  </w:tcBorders>
                  <w:shd w:val="clear" w:color="auto" w:fill="FFFFFF" w:themeFill="background1"/>
                </w:tcPr>
                <w:p w14:paraId="328A8482" w14:textId="77777777" w:rsidR="00070876" w:rsidRDefault="00070876" w:rsidP="00070876"/>
              </w:tc>
            </w:tr>
          </w:tbl>
          <w:p w14:paraId="2C8E71CB" w14:textId="77777777" w:rsidR="00F012DA" w:rsidRDefault="00F012DA" w:rsidP="00070876"/>
        </w:tc>
      </w:tr>
    </w:tbl>
    <w:p w14:paraId="5A433754" w14:textId="77777777" w:rsidR="00F012DA" w:rsidRDefault="00F012DA" w:rsidP="00070876"/>
    <w:p w14:paraId="79F90EDF" w14:textId="77777777" w:rsidR="00BE29DA" w:rsidRPr="005333F7" w:rsidRDefault="004C2DF8" w:rsidP="00070876">
      <w:r w:rsidRPr="005333F7">
        <w:t xml:space="preserve"> </w:t>
      </w:r>
    </w:p>
    <w:sectPr w:rsidR="00BE29DA" w:rsidRPr="005333F7" w:rsidSect="005333F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7D796" w14:textId="77777777" w:rsidR="00E6066E" w:rsidRDefault="00E6066E" w:rsidP="00070876">
      <w:r>
        <w:separator/>
      </w:r>
    </w:p>
  </w:endnote>
  <w:endnote w:type="continuationSeparator" w:id="0">
    <w:p w14:paraId="2A794E78" w14:textId="77777777" w:rsidR="00E6066E" w:rsidRDefault="00E6066E" w:rsidP="00070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BC86C" w14:textId="77777777" w:rsidR="00E6066E" w:rsidRDefault="00E6066E" w:rsidP="00070876">
      <w:r>
        <w:separator/>
      </w:r>
    </w:p>
  </w:footnote>
  <w:footnote w:type="continuationSeparator" w:id="0">
    <w:p w14:paraId="1D3C040C" w14:textId="77777777" w:rsidR="00E6066E" w:rsidRDefault="00E6066E" w:rsidP="00070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6FF3"/>
    <w:multiLevelType w:val="multilevel"/>
    <w:tmpl w:val="1C62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F4568"/>
    <w:multiLevelType w:val="multilevel"/>
    <w:tmpl w:val="EDE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6D"/>
    <w:rsid w:val="00012BC0"/>
    <w:rsid w:val="00015661"/>
    <w:rsid w:val="0003692B"/>
    <w:rsid w:val="00070876"/>
    <w:rsid w:val="0007693A"/>
    <w:rsid w:val="000F5723"/>
    <w:rsid w:val="001C70AB"/>
    <w:rsid w:val="002651FB"/>
    <w:rsid w:val="002A5E50"/>
    <w:rsid w:val="00314E82"/>
    <w:rsid w:val="00371B05"/>
    <w:rsid w:val="003E4947"/>
    <w:rsid w:val="00415A6D"/>
    <w:rsid w:val="00477E5B"/>
    <w:rsid w:val="004C2DF8"/>
    <w:rsid w:val="004D3A92"/>
    <w:rsid w:val="004F64E0"/>
    <w:rsid w:val="00504297"/>
    <w:rsid w:val="005333F7"/>
    <w:rsid w:val="00541051"/>
    <w:rsid w:val="005A61A8"/>
    <w:rsid w:val="00695B0A"/>
    <w:rsid w:val="006A2E07"/>
    <w:rsid w:val="006E5B17"/>
    <w:rsid w:val="00727F2A"/>
    <w:rsid w:val="007C5DF4"/>
    <w:rsid w:val="008044DE"/>
    <w:rsid w:val="00820178"/>
    <w:rsid w:val="00836CA8"/>
    <w:rsid w:val="008D03F5"/>
    <w:rsid w:val="00952FA3"/>
    <w:rsid w:val="0097536A"/>
    <w:rsid w:val="009D055D"/>
    <w:rsid w:val="00A0698F"/>
    <w:rsid w:val="00AC1753"/>
    <w:rsid w:val="00B15009"/>
    <w:rsid w:val="00B17919"/>
    <w:rsid w:val="00B252D3"/>
    <w:rsid w:val="00B3214F"/>
    <w:rsid w:val="00B91D44"/>
    <w:rsid w:val="00B921BB"/>
    <w:rsid w:val="00BB0DBE"/>
    <w:rsid w:val="00BE1F4D"/>
    <w:rsid w:val="00BE2015"/>
    <w:rsid w:val="00BE29DA"/>
    <w:rsid w:val="00C91A1E"/>
    <w:rsid w:val="00CC13CD"/>
    <w:rsid w:val="00DC0882"/>
    <w:rsid w:val="00DC42B3"/>
    <w:rsid w:val="00DD63C4"/>
    <w:rsid w:val="00E20A53"/>
    <w:rsid w:val="00E31846"/>
    <w:rsid w:val="00E6066E"/>
    <w:rsid w:val="00E63FE6"/>
    <w:rsid w:val="00EA6471"/>
    <w:rsid w:val="00F012DA"/>
    <w:rsid w:val="00F74D52"/>
    <w:rsid w:val="00F86A42"/>
    <w:rsid w:val="00F9288B"/>
    <w:rsid w:val="00F97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2F31"/>
  <w15:chartTrackingRefBased/>
  <w15:docId w15:val="{995754DB-B006-4187-8422-3D0A3915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876"/>
    <w:pPr>
      <w:tabs>
        <w:tab w:val="left" w:pos="1141"/>
        <w:tab w:val="left" w:pos="3124"/>
        <w:tab w:val="left" w:pos="5031"/>
      </w:tabs>
      <w:spacing w:after="0" w:line="240" w:lineRule="auto"/>
    </w:pPr>
    <w:rPr>
      <w:rFonts w:cstheme="minorHAnsi"/>
      <w:noProo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9DA"/>
    <w:pPr>
      <w:tabs>
        <w:tab w:val="center" w:pos="4513"/>
        <w:tab w:val="right" w:pos="9026"/>
      </w:tabs>
    </w:pPr>
  </w:style>
  <w:style w:type="character" w:customStyle="1" w:styleId="HeaderChar">
    <w:name w:val="Header Char"/>
    <w:basedOn w:val="DefaultParagraphFont"/>
    <w:link w:val="Header"/>
    <w:uiPriority w:val="99"/>
    <w:rsid w:val="00BE29DA"/>
  </w:style>
  <w:style w:type="paragraph" w:styleId="Footer">
    <w:name w:val="footer"/>
    <w:basedOn w:val="Normal"/>
    <w:link w:val="FooterChar"/>
    <w:uiPriority w:val="99"/>
    <w:unhideWhenUsed/>
    <w:rsid w:val="00BE29DA"/>
    <w:pPr>
      <w:tabs>
        <w:tab w:val="center" w:pos="4513"/>
        <w:tab w:val="right" w:pos="9026"/>
      </w:tabs>
    </w:pPr>
  </w:style>
  <w:style w:type="character" w:customStyle="1" w:styleId="FooterChar">
    <w:name w:val="Footer Char"/>
    <w:basedOn w:val="DefaultParagraphFont"/>
    <w:link w:val="Footer"/>
    <w:uiPriority w:val="99"/>
    <w:rsid w:val="00BE29DA"/>
  </w:style>
  <w:style w:type="paragraph" w:styleId="Title">
    <w:name w:val="Title"/>
    <w:basedOn w:val="Normal"/>
    <w:next w:val="Normal"/>
    <w:link w:val="TitleChar"/>
    <w:uiPriority w:val="10"/>
    <w:qFormat/>
    <w:rsid w:val="00BE29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9DA"/>
    <w:rPr>
      <w:rFonts w:asciiTheme="majorHAnsi" w:eastAsiaTheme="majorEastAsia" w:hAnsiTheme="majorHAnsi" w:cstheme="majorBidi"/>
      <w:spacing w:val="-10"/>
      <w:kern w:val="28"/>
      <w:sz w:val="56"/>
      <w:szCs w:val="56"/>
    </w:rPr>
  </w:style>
  <w:style w:type="paragraph" w:customStyle="1" w:styleId="pageli">
    <w:name w:val="pageli"/>
    <w:basedOn w:val="Normal"/>
    <w:rsid w:val="002651F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
    <w:name w:val="_"/>
    <w:basedOn w:val="DefaultParagraphFont"/>
    <w:rsid w:val="002651FB"/>
  </w:style>
  <w:style w:type="character" w:customStyle="1" w:styleId="pg-1ff2">
    <w:name w:val="pg-1ff2"/>
    <w:basedOn w:val="DefaultParagraphFont"/>
    <w:rsid w:val="002651FB"/>
  </w:style>
  <w:style w:type="character" w:customStyle="1" w:styleId="pg-1ff4">
    <w:name w:val="pg-1ff4"/>
    <w:basedOn w:val="DefaultParagraphFont"/>
    <w:rsid w:val="002651FB"/>
  </w:style>
  <w:style w:type="character" w:customStyle="1" w:styleId="pg-1ws1">
    <w:name w:val="pg-1ws1"/>
    <w:basedOn w:val="DefaultParagraphFont"/>
    <w:rsid w:val="002651FB"/>
  </w:style>
  <w:style w:type="character" w:customStyle="1" w:styleId="pg-1ls2">
    <w:name w:val="pg-1ls2"/>
    <w:basedOn w:val="DefaultParagraphFont"/>
    <w:rsid w:val="002651FB"/>
  </w:style>
  <w:style w:type="character" w:customStyle="1" w:styleId="pg-2ff2">
    <w:name w:val="pg-2ff2"/>
    <w:basedOn w:val="DefaultParagraphFont"/>
    <w:rsid w:val="002651FB"/>
  </w:style>
  <w:style w:type="character" w:customStyle="1" w:styleId="pg-2ff4">
    <w:name w:val="pg-2ff4"/>
    <w:basedOn w:val="DefaultParagraphFont"/>
    <w:rsid w:val="002651FB"/>
  </w:style>
  <w:style w:type="character" w:customStyle="1" w:styleId="pg-2ws1">
    <w:name w:val="pg-2ws1"/>
    <w:basedOn w:val="DefaultParagraphFont"/>
    <w:rsid w:val="002651FB"/>
  </w:style>
  <w:style w:type="character" w:customStyle="1" w:styleId="pg-2ls0">
    <w:name w:val="pg-2ls0"/>
    <w:basedOn w:val="DefaultParagraphFont"/>
    <w:rsid w:val="002651FB"/>
  </w:style>
  <w:style w:type="character" w:customStyle="1" w:styleId="pg-3ff2">
    <w:name w:val="pg-3ff2"/>
    <w:basedOn w:val="DefaultParagraphFont"/>
    <w:rsid w:val="002651FB"/>
  </w:style>
  <w:style w:type="character" w:customStyle="1" w:styleId="pg-3ff4">
    <w:name w:val="pg-3ff4"/>
    <w:basedOn w:val="DefaultParagraphFont"/>
    <w:rsid w:val="002651FB"/>
  </w:style>
  <w:style w:type="character" w:customStyle="1" w:styleId="pg-3ws1">
    <w:name w:val="pg-3ws1"/>
    <w:basedOn w:val="DefaultParagraphFont"/>
    <w:rsid w:val="002651FB"/>
  </w:style>
  <w:style w:type="table" w:styleId="TableGrid">
    <w:name w:val="Table Grid"/>
    <w:basedOn w:val="TableNormal"/>
    <w:uiPriority w:val="39"/>
    <w:rsid w:val="00015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70876"/>
    <w:pPr>
      <w:tabs>
        <w:tab w:val="left" w:pos="1141"/>
        <w:tab w:val="left" w:pos="3124"/>
        <w:tab w:val="left" w:pos="5031"/>
      </w:tabs>
      <w:spacing w:after="0" w:line="240" w:lineRule="auto"/>
    </w:pPr>
    <w:rPr>
      <w:rFonts w:cstheme="minorHAns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947899">
      <w:bodyDiv w:val="1"/>
      <w:marLeft w:val="0"/>
      <w:marRight w:val="0"/>
      <w:marTop w:val="0"/>
      <w:marBottom w:val="0"/>
      <w:divBdr>
        <w:top w:val="none" w:sz="0" w:space="0" w:color="auto"/>
        <w:left w:val="none" w:sz="0" w:space="0" w:color="auto"/>
        <w:bottom w:val="none" w:sz="0" w:space="0" w:color="auto"/>
        <w:right w:val="none" w:sz="0" w:space="0" w:color="auto"/>
      </w:divBdr>
      <w:divsChild>
        <w:div w:id="107822399">
          <w:marLeft w:val="0"/>
          <w:marRight w:val="0"/>
          <w:marTop w:val="0"/>
          <w:marBottom w:val="0"/>
          <w:divBdr>
            <w:top w:val="none" w:sz="0" w:space="0" w:color="auto"/>
            <w:left w:val="none" w:sz="0" w:space="0" w:color="auto"/>
            <w:bottom w:val="none" w:sz="0" w:space="0" w:color="auto"/>
            <w:right w:val="none" w:sz="0" w:space="0" w:color="auto"/>
          </w:divBdr>
          <w:divsChild>
            <w:div w:id="1966499771">
              <w:marLeft w:val="0"/>
              <w:marRight w:val="0"/>
              <w:marTop w:val="0"/>
              <w:marBottom w:val="0"/>
              <w:divBdr>
                <w:top w:val="none" w:sz="0" w:space="0" w:color="auto"/>
                <w:left w:val="none" w:sz="0" w:space="0" w:color="auto"/>
                <w:bottom w:val="none" w:sz="0" w:space="0" w:color="auto"/>
                <w:right w:val="none" w:sz="0" w:space="0" w:color="auto"/>
              </w:divBdr>
              <w:divsChild>
                <w:div w:id="31811424">
                  <w:marLeft w:val="0"/>
                  <w:marRight w:val="0"/>
                  <w:marTop w:val="0"/>
                  <w:marBottom w:val="0"/>
                  <w:divBdr>
                    <w:top w:val="none" w:sz="0" w:space="0" w:color="auto"/>
                    <w:left w:val="none" w:sz="0" w:space="0" w:color="auto"/>
                    <w:bottom w:val="none" w:sz="0" w:space="0" w:color="auto"/>
                    <w:right w:val="none" w:sz="0" w:space="0" w:color="auto"/>
                  </w:divBdr>
                  <w:divsChild>
                    <w:div w:id="17245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7224">
          <w:marLeft w:val="0"/>
          <w:marRight w:val="0"/>
          <w:marTop w:val="0"/>
          <w:marBottom w:val="0"/>
          <w:divBdr>
            <w:top w:val="none" w:sz="0" w:space="0" w:color="auto"/>
            <w:left w:val="none" w:sz="0" w:space="0" w:color="auto"/>
            <w:bottom w:val="none" w:sz="0" w:space="0" w:color="auto"/>
            <w:right w:val="none" w:sz="0" w:space="0" w:color="auto"/>
          </w:divBdr>
        </w:div>
        <w:div w:id="1716737427">
          <w:marLeft w:val="0"/>
          <w:marRight w:val="0"/>
          <w:marTop w:val="0"/>
          <w:marBottom w:val="0"/>
          <w:divBdr>
            <w:top w:val="none" w:sz="0" w:space="0" w:color="auto"/>
            <w:left w:val="none" w:sz="0" w:space="0" w:color="auto"/>
            <w:bottom w:val="none" w:sz="0" w:space="0" w:color="auto"/>
            <w:right w:val="none" w:sz="0" w:space="0" w:color="auto"/>
          </w:divBdr>
        </w:div>
        <w:div w:id="144277240">
          <w:marLeft w:val="0"/>
          <w:marRight w:val="0"/>
          <w:marTop w:val="0"/>
          <w:marBottom w:val="0"/>
          <w:divBdr>
            <w:top w:val="none" w:sz="0" w:space="0" w:color="auto"/>
            <w:left w:val="none" w:sz="0" w:space="0" w:color="auto"/>
            <w:bottom w:val="none" w:sz="0" w:space="0" w:color="auto"/>
            <w:right w:val="none" w:sz="0" w:space="0" w:color="auto"/>
          </w:divBdr>
        </w:div>
        <w:div w:id="641931614">
          <w:marLeft w:val="0"/>
          <w:marRight w:val="0"/>
          <w:marTop w:val="0"/>
          <w:marBottom w:val="0"/>
          <w:divBdr>
            <w:top w:val="none" w:sz="0" w:space="0" w:color="auto"/>
            <w:left w:val="none" w:sz="0" w:space="0" w:color="auto"/>
            <w:bottom w:val="none" w:sz="0" w:space="0" w:color="auto"/>
            <w:right w:val="none" w:sz="0" w:space="0" w:color="auto"/>
          </w:divBdr>
        </w:div>
        <w:div w:id="965618928">
          <w:marLeft w:val="0"/>
          <w:marRight w:val="0"/>
          <w:marTop w:val="0"/>
          <w:marBottom w:val="0"/>
          <w:divBdr>
            <w:top w:val="none" w:sz="0" w:space="0" w:color="auto"/>
            <w:left w:val="none" w:sz="0" w:space="0" w:color="auto"/>
            <w:bottom w:val="none" w:sz="0" w:space="0" w:color="auto"/>
            <w:right w:val="none" w:sz="0" w:space="0" w:color="auto"/>
          </w:divBdr>
        </w:div>
        <w:div w:id="127164342">
          <w:marLeft w:val="0"/>
          <w:marRight w:val="0"/>
          <w:marTop w:val="0"/>
          <w:marBottom w:val="0"/>
          <w:divBdr>
            <w:top w:val="none" w:sz="0" w:space="0" w:color="auto"/>
            <w:left w:val="none" w:sz="0" w:space="0" w:color="auto"/>
            <w:bottom w:val="none" w:sz="0" w:space="0" w:color="auto"/>
            <w:right w:val="none" w:sz="0" w:space="0" w:color="auto"/>
          </w:divBdr>
        </w:div>
        <w:div w:id="1535537756">
          <w:marLeft w:val="0"/>
          <w:marRight w:val="0"/>
          <w:marTop w:val="0"/>
          <w:marBottom w:val="0"/>
          <w:divBdr>
            <w:top w:val="none" w:sz="0" w:space="0" w:color="auto"/>
            <w:left w:val="none" w:sz="0" w:space="0" w:color="auto"/>
            <w:bottom w:val="none" w:sz="0" w:space="0" w:color="auto"/>
            <w:right w:val="none" w:sz="0" w:space="0" w:color="auto"/>
          </w:divBdr>
        </w:div>
        <w:div w:id="1665738463">
          <w:marLeft w:val="0"/>
          <w:marRight w:val="0"/>
          <w:marTop w:val="0"/>
          <w:marBottom w:val="0"/>
          <w:divBdr>
            <w:top w:val="none" w:sz="0" w:space="0" w:color="auto"/>
            <w:left w:val="none" w:sz="0" w:space="0" w:color="auto"/>
            <w:bottom w:val="none" w:sz="0" w:space="0" w:color="auto"/>
            <w:right w:val="none" w:sz="0" w:space="0" w:color="auto"/>
          </w:divBdr>
        </w:div>
        <w:div w:id="1572229297">
          <w:marLeft w:val="0"/>
          <w:marRight w:val="0"/>
          <w:marTop w:val="0"/>
          <w:marBottom w:val="0"/>
          <w:divBdr>
            <w:top w:val="none" w:sz="0" w:space="0" w:color="auto"/>
            <w:left w:val="none" w:sz="0" w:space="0" w:color="auto"/>
            <w:bottom w:val="none" w:sz="0" w:space="0" w:color="auto"/>
            <w:right w:val="none" w:sz="0" w:space="0" w:color="auto"/>
          </w:divBdr>
        </w:div>
        <w:div w:id="696850697">
          <w:marLeft w:val="0"/>
          <w:marRight w:val="0"/>
          <w:marTop w:val="0"/>
          <w:marBottom w:val="0"/>
          <w:divBdr>
            <w:top w:val="none" w:sz="0" w:space="0" w:color="auto"/>
            <w:left w:val="none" w:sz="0" w:space="0" w:color="auto"/>
            <w:bottom w:val="none" w:sz="0" w:space="0" w:color="auto"/>
            <w:right w:val="none" w:sz="0" w:space="0" w:color="auto"/>
          </w:divBdr>
        </w:div>
        <w:div w:id="1937010621">
          <w:marLeft w:val="0"/>
          <w:marRight w:val="0"/>
          <w:marTop w:val="0"/>
          <w:marBottom w:val="0"/>
          <w:divBdr>
            <w:top w:val="none" w:sz="0" w:space="0" w:color="auto"/>
            <w:left w:val="none" w:sz="0" w:space="0" w:color="auto"/>
            <w:bottom w:val="none" w:sz="0" w:space="0" w:color="auto"/>
            <w:right w:val="none" w:sz="0" w:space="0" w:color="auto"/>
          </w:divBdr>
        </w:div>
        <w:div w:id="1343318064">
          <w:marLeft w:val="0"/>
          <w:marRight w:val="0"/>
          <w:marTop w:val="0"/>
          <w:marBottom w:val="0"/>
          <w:divBdr>
            <w:top w:val="none" w:sz="0" w:space="0" w:color="auto"/>
            <w:left w:val="none" w:sz="0" w:space="0" w:color="auto"/>
            <w:bottom w:val="none" w:sz="0" w:space="0" w:color="auto"/>
            <w:right w:val="none" w:sz="0" w:space="0" w:color="auto"/>
          </w:divBdr>
        </w:div>
        <w:div w:id="841041545">
          <w:marLeft w:val="0"/>
          <w:marRight w:val="0"/>
          <w:marTop w:val="0"/>
          <w:marBottom w:val="0"/>
          <w:divBdr>
            <w:top w:val="none" w:sz="0" w:space="0" w:color="auto"/>
            <w:left w:val="none" w:sz="0" w:space="0" w:color="auto"/>
            <w:bottom w:val="none" w:sz="0" w:space="0" w:color="auto"/>
            <w:right w:val="none" w:sz="0" w:space="0" w:color="auto"/>
          </w:divBdr>
        </w:div>
        <w:div w:id="564217170">
          <w:marLeft w:val="0"/>
          <w:marRight w:val="0"/>
          <w:marTop w:val="0"/>
          <w:marBottom w:val="0"/>
          <w:divBdr>
            <w:top w:val="none" w:sz="0" w:space="0" w:color="auto"/>
            <w:left w:val="none" w:sz="0" w:space="0" w:color="auto"/>
            <w:bottom w:val="none" w:sz="0" w:space="0" w:color="auto"/>
            <w:right w:val="none" w:sz="0" w:space="0" w:color="auto"/>
          </w:divBdr>
        </w:div>
        <w:div w:id="2108915571">
          <w:marLeft w:val="0"/>
          <w:marRight w:val="0"/>
          <w:marTop w:val="0"/>
          <w:marBottom w:val="0"/>
          <w:divBdr>
            <w:top w:val="none" w:sz="0" w:space="0" w:color="auto"/>
            <w:left w:val="none" w:sz="0" w:space="0" w:color="auto"/>
            <w:bottom w:val="none" w:sz="0" w:space="0" w:color="auto"/>
            <w:right w:val="none" w:sz="0" w:space="0" w:color="auto"/>
          </w:divBdr>
        </w:div>
        <w:div w:id="519974714">
          <w:marLeft w:val="0"/>
          <w:marRight w:val="0"/>
          <w:marTop w:val="0"/>
          <w:marBottom w:val="0"/>
          <w:divBdr>
            <w:top w:val="none" w:sz="0" w:space="0" w:color="auto"/>
            <w:left w:val="none" w:sz="0" w:space="0" w:color="auto"/>
            <w:bottom w:val="none" w:sz="0" w:space="0" w:color="auto"/>
            <w:right w:val="none" w:sz="0" w:space="0" w:color="auto"/>
          </w:divBdr>
        </w:div>
        <w:div w:id="1369598652">
          <w:marLeft w:val="0"/>
          <w:marRight w:val="0"/>
          <w:marTop w:val="0"/>
          <w:marBottom w:val="0"/>
          <w:divBdr>
            <w:top w:val="none" w:sz="0" w:space="0" w:color="auto"/>
            <w:left w:val="none" w:sz="0" w:space="0" w:color="auto"/>
            <w:bottom w:val="none" w:sz="0" w:space="0" w:color="auto"/>
            <w:right w:val="none" w:sz="0" w:space="0" w:color="auto"/>
          </w:divBdr>
        </w:div>
        <w:div w:id="1132403987">
          <w:marLeft w:val="0"/>
          <w:marRight w:val="0"/>
          <w:marTop w:val="0"/>
          <w:marBottom w:val="0"/>
          <w:divBdr>
            <w:top w:val="none" w:sz="0" w:space="0" w:color="auto"/>
            <w:left w:val="none" w:sz="0" w:space="0" w:color="auto"/>
            <w:bottom w:val="none" w:sz="0" w:space="0" w:color="auto"/>
            <w:right w:val="none" w:sz="0" w:space="0" w:color="auto"/>
          </w:divBdr>
        </w:div>
        <w:div w:id="2070106781">
          <w:marLeft w:val="0"/>
          <w:marRight w:val="0"/>
          <w:marTop w:val="0"/>
          <w:marBottom w:val="0"/>
          <w:divBdr>
            <w:top w:val="none" w:sz="0" w:space="0" w:color="auto"/>
            <w:left w:val="none" w:sz="0" w:space="0" w:color="auto"/>
            <w:bottom w:val="none" w:sz="0" w:space="0" w:color="auto"/>
            <w:right w:val="none" w:sz="0" w:space="0" w:color="auto"/>
          </w:divBdr>
        </w:div>
        <w:div w:id="42750276">
          <w:marLeft w:val="0"/>
          <w:marRight w:val="0"/>
          <w:marTop w:val="0"/>
          <w:marBottom w:val="0"/>
          <w:divBdr>
            <w:top w:val="none" w:sz="0" w:space="0" w:color="auto"/>
            <w:left w:val="none" w:sz="0" w:space="0" w:color="auto"/>
            <w:bottom w:val="none" w:sz="0" w:space="0" w:color="auto"/>
            <w:right w:val="none" w:sz="0" w:space="0" w:color="auto"/>
          </w:divBdr>
        </w:div>
        <w:div w:id="841942121">
          <w:marLeft w:val="0"/>
          <w:marRight w:val="0"/>
          <w:marTop w:val="0"/>
          <w:marBottom w:val="0"/>
          <w:divBdr>
            <w:top w:val="none" w:sz="0" w:space="0" w:color="auto"/>
            <w:left w:val="none" w:sz="0" w:space="0" w:color="auto"/>
            <w:bottom w:val="none" w:sz="0" w:space="0" w:color="auto"/>
            <w:right w:val="none" w:sz="0" w:space="0" w:color="auto"/>
          </w:divBdr>
        </w:div>
        <w:div w:id="1245142999">
          <w:marLeft w:val="0"/>
          <w:marRight w:val="0"/>
          <w:marTop w:val="0"/>
          <w:marBottom w:val="0"/>
          <w:divBdr>
            <w:top w:val="none" w:sz="0" w:space="0" w:color="auto"/>
            <w:left w:val="none" w:sz="0" w:space="0" w:color="auto"/>
            <w:bottom w:val="none" w:sz="0" w:space="0" w:color="auto"/>
            <w:right w:val="none" w:sz="0" w:space="0" w:color="auto"/>
          </w:divBdr>
        </w:div>
        <w:div w:id="1803647245">
          <w:marLeft w:val="0"/>
          <w:marRight w:val="0"/>
          <w:marTop w:val="0"/>
          <w:marBottom w:val="0"/>
          <w:divBdr>
            <w:top w:val="none" w:sz="0" w:space="0" w:color="auto"/>
            <w:left w:val="none" w:sz="0" w:space="0" w:color="auto"/>
            <w:bottom w:val="none" w:sz="0" w:space="0" w:color="auto"/>
            <w:right w:val="none" w:sz="0" w:space="0" w:color="auto"/>
          </w:divBdr>
        </w:div>
        <w:div w:id="225193070">
          <w:marLeft w:val="0"/>
          <w:marRight w:val="0"/>
          <w:marTop w:val="0"/>
          <w:marBottom w:val="0"/>
          <w:divBdr>
            <w:top w:val="none" w:sz="0" w:space="0" w:color="auto"/>
            <w:left w:val="none" w:sz="0" w:space="0" w:color="auto"/>
            <w:bottom w:val="none" w:sz="0" w:space="0" w:color="auto"/>
            <w:right w:val="none" w:sz="0" w:space="0" w:color="auto"/>
          </w:divBdr>
        </w:div>
        <w:div w:id="2111662958">
          <w:marLeft w:val="0"/>
          <w:marRight w:val="0"/>
          <w:marTop w:val="0"/>
          <w:marBottom w:val="0"/>
          <w:divBdr>
            <w:top w:val="none" w:sz="0" w:space="0" w:color="auto"/>
            <w:left w:val="none" w:sz="0" w:space="0" w:color="auto"/>
            <w:bottom w:val="none" w:sz="0" w:space="0" w:color="auto"/>
            <w:right w:val="none" w:sz="0" w:space="0" w:color="auto"/>
          </w:divBdr>
        </w:div>
        <w:div w:id="307321918">
          <w:marLeft w:val="0"/>
          <w:marRight w:val="0"/>
          <w:marTop w:val="0"/>
          <w:marBottom w:val="0"/>
          <w:divBdr>
            <w:top w:val="none" w:sz="0" w:space="0" w:color="auto"/>
            <w:left w:val="none" w:sz="0" w:space="0" w:color="auto"/>
            <w:bottom w:val="none" w:sz="0" w:space="0" w:color="auto"/>
            <w:right w:val="none" w:sz="0" w:space="0" w:color="auto"/>
          </w:divBdr>
        </w:div>
        <w:div w:id="1794471911">
          <w:marLeft w:val="0"/>
          <w:marRight w:val="0"/>
          <w:marTop w:val="0"/>
          <w:marBottom w:val="0"/>
          <w:divBdr>
            <w:top w:val="none" w:sz="0" w:space="0" w:color="auto"/>
            <w:left w:val="none" w:sz="0" w:space="0" w:color="auto"/>
            <w:bottom w:val="none" w:sz="0" w:space="0" w:color="auto"/>
            <w:right w:val="none" w:sz="0" w:space="0" w:color="auto"/>
          </w:divBdr>
        </w:div>
        <w:div w:id="2014724346">
          <w:marLeft w:val="0"/>
          <w:marRight w:val="0"/>
          <w:marTop w:val="0"/>
          <w:marBottom w:val="0"/>
          <w:divBdr>
            <w:top w:val="none" w:sz="0" w:space="0" w:color="auto"/>
            <w:left w:val="none" w:sz="0" w:space="0" w:color="auto"/>
            <w:bottom w:val="none" w:sz="0" w:space="0" w:color="auto"/>
            <w:right w:val="none" w:sz="0" w:space="0" w:color="auto"/>
          </w:divBdr>
        </w:div>
        <w:div w:id="1179002253">
          <w:marLeft w:val="0"/>
          <w:marRight w:val="0"/>
          <w:marTop w:val="0"/>
          <w:marBottom w:val="0"/>
          <w:divBdr>
            <w:top w:val="none" w:sz="0" w:space="0" w:color="auto"/>
            <w:left w:val="none" w:sz="0" w:space="0" w:color="auto"/>
            <w:bottom w:val="none" w:sz="0" w:space="0" w:color="auto"/>
            <w:right w:val="none" w:sz="0" w:space="0" w:color="auto"/>
          </w:divBdr>
        </w:div>
        <w:div w:id="1910916228">
          <w:marLeft w:val="0"/>
          <w:marRight w:val="0"/>
          <w:marTop w:val="0"/>
          <w:marBottom w:val="0"/>
          <w:divBdr>
            <w:top w:val="none" w:sz="0" w:space="0" w:color="auto"/>
            <w:left w:val="none" w:sz="0" w:space="0" w:color="auto"/>
            <w:bottom w:val="none" w:sz="0" w:space="0" w:color="auto"/>
            <w:right w:val="none" w:sz="0" w:space="0" w:color="auto"/>
          </w:divBdr>
        </w:div>
        <w:div w:id="643588642">
          <w:marLeft w:val="0"/>
          <w:marRight w:val="0"/>
          <w:marTop w:val="0"/>
          <w:marBottom w:val="0"/>
          <w:divBdr>
            <w:top w:val="none" w:sz="0" w:space="0" w:color="auto"/>
            <w:left w:val="none" w:sz="0" w:space="0" w:color="auto"/>
            <w:bottom w:val="none" w:sz="0" w:space="0" w:color="auto"/>
            <w:right w:val="none" w:sz="0" w:space="0" w:color="auto"/>
          </w:divBdr>
        </w:div>
        <w:div w:id="1511530790">
          <w:marLeft w:val="0"/>
          <w:marRight w:val="0"/>
          <w:marTop w:val="0"/>
          <w:marBottom w:val="0"/>
          <w:divBdr>
            <w:top w:val="none" w:sz="0" w:space="0" w:color="auto"/>
            <w:left w:val="none" w:sz="0" w:space="0" w:color="auto"/>
            <w:bottom w:val="none" w:sz="0" w:space="0" w:color="auto"/>
            <w:right w:val="none" w:sz="0" w:space="0" w:color="auto"/>
          </w:divBdr>
        </w:div>
        <w:div w:id="1034774474">
          <w:marLeft w:val="0"/>
          <w:marRight w:val="0"/>
          <w:marTop w:val="0"/>
          <w:marBottom w:val="0"/>
          <w:divBdr>
            <w:top w:val="none" w:sz="0" w:space="0" w:color="auto"/>
            <w:left w:val="none" w:sz="0" w:space="0" w:color="auto"/>
            <w:bottom w:val="none" w:sz="0" w:space="0" w:color="auto"/>
            <w:right w:val="none" w:sz="0" w:space="0" w:color="auto"/>
          </w:divBdr>
        </w:div>
        <w:div w:id="1295596140">
          <w:marLeft w:val="0"/>
          <w:marRight w:val="0"/>
          <w:marTop w:val="0"/>
          <w:marBottom w:val="0"/>
          <w:divBdr>
            <w:top w:val="none" w:sz="0" w:space="0" w:color="auto"/>
            <w:left w:val="none" w:sz="0" w:space="0" w:color="auto"/>
            <w:bottom w:val="none" w:sz="0" w:space="0" w:color="auto"/>
            <w:right w:val="none" w:sz="0" w:space="0" w:color="auto"/>
          </w:divBdr>
        </w:div>
        <w:div w:id="1459683809">
          <w:marLeft w:val="0"/>
          <w:marRight w:val="0"/>
          <w:marTop w:val="0"/>
          <w:marBottom w:val="0"/>
          <w:divBdr>
            <w:top w:val="none" w:sz="0" w:space="0" w:color="auto"/>
            <w:left w:val="none" w:sz="0" w:space="0" w:color="auto"/>
            <w:bottom w:val="none" w:sz="0" w:space="0" w:color="auto"/>
            <w:right w:val="none" w:sz="0" w:space="0" w:color="auto"/>
          </w:divBdr>
        </w:div>
        <w:div w:id="301733735">
          <w:marLeft w:val="0"/>
          <w:marRight w:val="0"/>
          <w:marTop w:val="0"/>
          <w:marBottom w:val="0"/>
          <w:divBdr>
            <w:top w:val="none" w:sz="0" w:space="0" w:color="auto"/>
            <w:left w:val="none" w:sz="0" w:space="0" w:color="auto"/>
            <w:bottom w:val="none" w:sz="0" w:space="0" w:color="auto"/>
            <w:right w:val="none" w:sz="0" w:space="0" w:color="auto"/>
          </w:divBdr>
        </w:div>
        <w:div w:id="1654750158">
          <w:marLeft w:val="0"/>
          <w:marRight w:val="0"/>
          <w:marTop w:val="0"/>
          <w:marBottom w:val="0"/>
          <w:divBdr>
            <w:top w:val="none" w:sz="0" w:space="0" w:color="auto"/>
            <w:left w:val="none" w:sz="0" w:space="0" w:color="auto"/>
            <w:bottom w:val="none" w:sz="0" w:space="0" w:color="auto"/>
            <w:right w:val="none" w:sz="0" w:space="0" w:color="auto"/>
          </w:divBdr>
        </w:div>
        <w:div w:id="1049452672">
          <w:marLeft w:val="0"/>
          <w:marRight w:val="0"/>
          <w:marTop w:val="0"/>
          <w:marBottom w:val="0"/>
          <w:divBdr>
            <w:top w:val="none" w:sz="0" w:space="0" w:color="auto"/>
            <w:left w:val="none" w:sz="0" w:space="0" w:color="auto"/>
            <w:bottom w:val="none" w:sz="0" w:space="0" w:color="auto"/>
            <w:right w:val="none" w:sz="0" w:space="0" w:color="auto"/>
          </w:divBdr>
        </w:div>
        <w:div w:id="1024356272">
          <w:marLeft w:val="0"/>
          <w:marRight w:val="0"/>
          <w:marTop w:val="0"/>
          <w:marBottom w:val="0"/>
          <w:divBdr>
            <w:top w:val="none" w:sz="0" w:space="0" w:color="auto"/>
            <w:left w:val="none" w:sz="0" w:space="0" w:color="auto"/>
            <w:bottom w:val="none" w:sz="0" w:space="0" w:color="auto"/>
            <w:right w:val="none" w:sz="0" w:space="0" w:color="auto"/>
          </w:divBdr>
        </w:div>
        <w:div w:id="1313947272">
          <w:marLeft w:val="0"/>
          <w:marRight w:val="0"/>
          <w:marTop w:val="0"/>
          <w:marBottom w:val="0"/>
          <w:divBdr>
            <w:top w:val="none" w:sz="0" w:space="0" w:color="auto"/>
            <w:left w:val="none" w:sz="0" w:space="0" w:color="auto"/>
            <w:bottom w:val="none" w:sz="0" w:space="0" w:color="auto"/>
            <w:right w:val="none" w:sz="0" w:space="0" w:color="auto"/>
          </w:divBdr>
        </w:div>
        <w:div w:id="1939095164">
          <w:marLeft w:val="0"/>
          <w:marRight w:val="0"/>
          <w:marTop w:val="0"/>
          <w:marBottom w:val="0"/>
          <w:divBdr>
            <w:top w:val="none" w:sz="0" w:space="0" w:color="auto"/>
            <w:left w:val="none" w:sz="0" w:space="0" w:color="auto"/>
            <w:bottom w:val="none" w:sz="0" w:space="0" w:color="auto"/>
            <w:right w:val="none" w:sz="0" w:space="0" w:color="auto"/>
          </w:divBdr>
        </w:div>
        <w:div w:id="1199973741">
          <w:marLeft w:val="0"/>
          <w:marRight w:val="0"/>
          <w:marTop w:val="0"/>
          <w:marBottom w:val="0"/>
          <w:divBdr>
            <w:top w:val="none" w:sz="0" w:space="0" w:color="auto"/>
            <w:left w:val="none" w:sz="0" w:space="0" w:color="auto"/>
            <w:bottom w:val="none" w:sz="0" w:space="0" w:color="auto"/>
            <w:right w:val="none" w:sz="0" w:space="0" w:color="auto"/>
          </w:divBdr>
        </w:div>
        <w:div w:id="1816406416">
          <w:marLeft w:val="0"/>
          <w:marRight w:val="0"/>
          <w:marTop w:val="0"/>
          <w:marBottom w:val="0"/>
          <w:divBdr>
            <w:top w:val="none" w:sz="0" w:space="0" w:color="auto"/>
            <w:left w:val="none" w:sz="0" w:space="0" w:color="auto"/>
            <w:bottom w:val="none" w:sz="0" w:space="0" w:color="auto"/>
            <w:right w:val="none" w:sz="0" w:space="0" w:color="auto"/>
          </w:divBdr>
        </w:div>
        <w:div w:id="236407542">
          <w:marLeft w:val="0"/>
          <w:marRight w:val="0"/>
          <w:marTop w:val="0"/>
          <w:marBottom w:val="0"/>
          <w:divBdr>
            <w:top w:val="none" w:sz="0" w:space="0" w:color="auto"/>
            <w:left w:val="none" w:sz="0" w:space="0" w:color="auto"/>
            <w:bottom w:val="none" w:sz="0" w:space="0" w:color="auto"/>
            <w:right w:val="none" w:sz="0" w:space="0" w:color="auto"/>
          </w:divBdr>
        </w:div>
        <w:div w:id="1698264661">
          <w:marLeft w:val="0"/>
          <w:marRight w:val="0"/>
          <w:marTop w:val="0"/>
          <w:marBottom w:val="0"/>
          <w:divBdr>
            <w:top w:val="none" w:sz="0" w:space="0" w:color="auto"/>
            <w:left w:val="none" w:sz="0" w:space="0" w:color="auto"/>
            <w:bottom w:val="none" w:sz="0" w:space="0" w:color="auto"/>
            <w:right w:val="none" w:sz="0" w:space="0" w:color="auto"/>
          </w:divBdr>
        </w:div>
        <w:div w:id="1123110086">
          <w:marLeft w:val="0"/>
          <w:marRight w:val="0"/>
          <w:marTop w:val="0"/>
          <w:marBottom w:val="0"/>
          <w:divBdr>
            <w:top w:val="none" w:sz="0" w:space="0" w:color="auto"/>
            <w:left w:val="none" w:sz="0" w:space="0" w:color="auto"/>
            <w:bottom w:val="none" w:sz="0" w:space="0" w:color="auto"/>
            <w:right w:val="none" w:sz="0" w:space="0" w:color="auto"/>
          </w:divBdr>
        </w:div>
        <w:div w:id="1754013410">
          <w:marLeft w:val="0"/>
          <w:marRight w:val="0"/>
          <w:marTop w:val="0"/>
          <w:marBottom w:val="0"/>
          <w:divBdr>
            <w:top w:val="none" w:sz="0" w:space="0" w:color="auto"/>
            <w:left w:val="none" w:sz="0" w:space="0" w:color="auto"/>
            <w:bottom w:val="none" w:sz="0" w:space="0" w:color="auto"/>
            <w:right w:val="none" w:sz="0" w:space="0" w:color="auto"/>
          </w:divBdr>
        </w:div>
        <w:div w:id="1127503232">
          <w:marLeft w:val="0"/>
          <w:marRight w:val="0"/>
          <w:marTop w:val="0"/>
          <w:marBottom w:val="0"/>
          <w:divBdr>
            <w:top w:val="none" w:sz="0" w:space="0" w:color="auto"/>
            <w:left w:val="none" w:sz="0" w:space="0" w:color="auto"/>
            <w:bottom w:val="none" w:sz="0" w:space="0" w:color="auto"/>
            <w:right w:val="none" w:sz="0" w:space="0" w:color="auto"/>
          </w:divBdr>
        </w:div>
        <w:div w:id="636297954">
          <w:marLeft w:val="0"/>
          <w:marRight w:val="0"/>
          <w:marTop w:val="0"/>
          <w:marBottom w:val="0"/>
          <w:divBdr>
            <w:top w:val="none" w:sz="0" w:space="0" w:color="auto"/>
            <w:left w:val="none" w:sz="0" w:space="0" w:color="auto"/>
            <w:bottom w:val="none" w:sz="0" w:space="0" w:color="auto"/>
            <w:right w:val="none" w:sz="0" w:space="0" w:color="auto"/>
          </w:divBdr>
        </w:div>
        <w:div w:id="1377898991">
          <w:marLeft w:val="0"/>
          <w:marRight w:val="0"/>
          <w:marTop w:val="0"/>
          <w:marBottom w:val="0"/>
          <w:divBdr>
            <w:top w:val="none" w:sz="0" w:space="0" w:color="auto"/>
            <w:left w:val="none" w:sz="0" w:space="0" w:color="auto"/>
            <w:bottom w:val="none" w:sz="0" w:space="0" w:color="auto"/>
            <w:right w:val="none" w:sz="0" w:space="0" w:color="auto"/>
          </w:divBdr>
        </w:div>
        <w:div w:id="127086528">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066686238">
          <w:marLeft w:val="0"/>
          <w:marRight w:val="0"/>
          <w:marTop w:val="0"/>
          <w:marBottom w:val="0"/>
          <w:divBdr>
            <w:top w:val="none" w:sz="0" w:space="0" w:color="auto"/>
            <w:left w:val="none" w:sz="0" w:space="0" w:color="auto"/>
            <w:bottom w:val="none" w:sz="0" w:space="0" w:color="auto"/>
            <w:right w:val="none" w:sz="0" w:space="0" w:color="auto"/>
          </w:divBdr>
        </w:div>
        <w:div w:id="861673379">
          <w:marLeft w:val="0"/>
          <w:marRight w:val="0"/>
          <w:marTop w:val="0"/>
          <w:marBottom w:val="0"/>
          <w:divBdr>
            <w:top w:val="none" w:sz="0" w:space="0" w:color="auto"/>
            <w:left w:val="none" w:sz="0" w:space="0" w:color="auto"/>
            <w:bottom w:val="none" w:sz="0" w:space="0" w:color="auto"/>
            <w:right w:val="none" w:sz="0" w:space="0" w:color="auto"/>
          </w:divBdr>
        </w:div>
        <w:div w:id="1250894950">
          <w:marLeft w:val="0"/>
          <w:marRight w:val="0"/>
          <w:marTop w:val="0"/>
          <w:marBottom w:val="0"/>
          <w:divBdr>
            <w:top w:val="none" w:sz="0" w:space="0" w:color="auto"/>
            <w:left w:val="none" w:sz="0" w:space="0" w:color="auto"/>
            <w:bottom w:val="none" w:sz="0" w:space="0" w:color="auto"/>
            <w:right w:val="none" w:sz="0" w:space="0" w:color="auto"/>
          </w:divBdr>
        </w:div>
        <w:div w:id="1983345254">
          <w:marLeft w:val="0"/>
          <w:marRight w:val="0"/>
          <w:marTop w:val="0"/>
          <w:marBottom w:val="0"/>
          <w:divBdr>
            <w:top w:val="none" w:sz="0" w:space="0" w:color="auto"/>
            <w:left w:val="none" w:sz="0" w:space="0" w:color="auto"/>
            <w:bottom w:val="none" w:sz="0" w:space="0" w:color="auto"/>
            <w:right w:val="none" w:sz="0" w:space="0" w:color="auto"/>
          </w:divBdr>
        </w:div>
        <w:div w:id="1357733010">
          <w:marLeft w:val="0"/>
          <w:marRight w:val="0"/>
          <w:marTop w:val="0"/>
          <w:marBottom w:val="0"/>
          <w:divBdr>
            <w:top w:val="none" w:sz="0" w:space="0" w:color="auto"/>
            <w:left w:val="none" w:sz="0" w:space="0" w:color="auto"/>
            <w:bottom w:val="none" w:sz="0" w:space="0" w:color="auto"/>
            <w:right w:val="none" w:sz="0" w:space="0" w:color="auto"/>
          </w:divBdr>
        </w:div>
        <w:div w:id="97869442">
          <w:marLeft w:val="0"/>
          <w:marRight w:val="0"/>
          <w:marTop w:val="0"/>
          <w:marBottom w:val="0"/>
          <w:divBdr>
            <w:top w:val="none" w:sz="0" w:space="0" w:color="auto"/>
            <w:left w:val="none" w:sz="0" w:space="0" w:color="auto"/>
            <w:bottom w:val="none" w:sz="0" w:space="0" w:color="auto"/>
            <w:right w:val="none" w:sz="0" w:space="0" w:color="auto"/>
          </w:divBdr>
          <w:divsChild>
            <w:div w:id="1610743858">
              <w:marLeft w:val="0"/>
              <w:marRight w:val="0"/>
              <w:marTop w:val="0"/>
              <w:marBottom w:val="0"/>
              <w:divBdr>
                <w:top w:val="none" w:sz="0" w:space="0" w:color="auto"/>
                <w:left w:val="none" w:sz="0" w:space="0" w:color="auto"/>
                <w:bottom w:val="none" w:sz="0" w:space="0" w:color="auto"/>
                <w:right w:val="none" w:sz="0" w:space="0" w:color="auto"/>
              </w:divBdr>
              <w:divsChild>
                <w:div w:id="1008825048">
                  <w:marLeft w:val="0"/>
                  <w:marRight w:val="0"/>
                  <w:marTop w:val="0"/>
                  <w:marBottom w:val="0"/>
                  <w:divBdr>
                    <w:top w:val="none" w:sz="0" w:space="0" w:color="auto"/>
                    <w:left w:val="none" w:sz="0" w:space="0" w:color="auto"/>
                    <w:bottom w:val="none" w:sz="0" w:space="0" w:color="auto"/>
                    <w:right w:val="none" w:sz="0" w:space="0" w:color="auto"/>
                  </w:divBdr>
                  <w:divsChild>
                    <w:div w:id="1457407082">
                      <w:marLeft w:val="0"/>
                      <w:marRight w:val="0"/>
                      <w:marTop w:val="0"/>
                      <w:marBottom w:val="0"/>
                      <w:divBdr>
                        <w:top w:val="none" w:sz="0" w:space="0" w:color="auto"/>
                        <w:left w:val="none" w:sz="0" w:space="0" w:color="auto"/>
                        <w:bottom w:val="none" w:sz="0" w:space="0" w:color="auto"/>
                        <w:right w:val="none" w:sz="0" w:space="0" w:color="auto"/>
                      </w:divBdr>
                      <w:divsChild>
                        <w:div w:id="1833790807">
                          <w:marLeft w:val="0"/>
                          <w:marRight w:val="0"/>
                          <w:marTop w:val="0"/>
                          <w:marBottom w:val="0"/>
                          <w:divBdr>
                            <w:top w:val="none" w:sz="0" w:space="0" w:color="auto"/>
                            <w:left w:val="none" w:sz="0" w:space="0" w:color="auto"/>
                            <w:bottom w:val="none" w:sz="0" w:space="0" w:color="auto"/>
                            <w:right w:val="none" w:sz="0" w:space="0" w:color="auto"/>
                          </w:divBdr>
                        </w:div>
                        <w:div w:id="1141532031">
                          <w:marLeft w:val="0"/>
                          <w:marRight w:val="0"/>
                          <w:marTop w:val="0"/>
                          <w:marBottom w:val="0"/>
                          <w:divBdr>
                            <w:top w:val="none" w:sz="0" w:space="0" w:color="auto"/>
                            <w:left w:val="none" w:sz="0" w:space="0" w:color="auto"/>
                            <w:bottom w:val="none" w:sz="0" w:space="0" w:color="auto"/>
                            <w:right w:val="none" w:sz="0" w:space="0" w:color="auto"/>
                          </w:divBdr>
                        </w:div>
                        <w:div w:id="1451315763">
                          <w:marLeft w:val="0"/>
                          <w:marRight w:val="0"/>
                          <w:marTop w:val="0"/>
                          <w:marBottom w:val="0"/>
                          <w:divBdr>
                            <w:top w:val="none" w:sz="0" w:space="0" w:color="auto"/>
                            <w:left w:val="none" w:sz="0" w:space="0" w:color="auto"/>
                            <w:bottom w:val="none" w:sz="0" w:space="0" w:color="auto"/>
                            <w:right w:val="none" w:sz="0" w:space="0" w:color="auto"/>
                          </w:divBdr>
                        </w:div>
                        <w:div w:id="379591929">
                          <w:marLeft w:val="0"/>
                          <w:marRight w:val="0"/>
                          <w:marTop w:val="0"/>
                          <w:marBottom w:val="0"/>
                          <w:divBdr>
                            <w:top w:val="none" w:sz="0" w:space="0" w:color="auto"/>
                            <w:left w:val="none" w:sz="0" w:space="0" w:color="auto"/>
                            <w:bottom w:val="none" w:sz="0" w:space="0" w:color="auto"/>
                            <w:right w:val="none" w:sz="0" w:space="0" w:color="auto"/>
                          </w:divBdr>
                        </w:div>
                        <w:div w:id="376856437">
                          <w:marLeft w:val="0"/>
                          <w:marRight w:val="0"/>
                          <w:marTop w:val="0"/>
                          <w:marBottom w:val="0"/>
                          <w:divBdr>
                            <w:top w:val="none" w:sz="0" w:space="0" w:color="auto"/>
                            <w:left w:val="none" w:sz="0" w:space="0" w:color="auto"/>
                            <w:bottom w:val="none" w:sz="0" w:space="0" w:color="auto"/>
                            <w:right w:val="none" w:sz="0" w:space="0" w:color="auto"/>
                          </w:divBdr>
                        </w:div>
                        <w:div w:id="965702678">
                          <w:marLeft w:val="0"/>
                          <w:marRight w:val="0"/>
                          <w:marTop w:val="0"/>
                          <w:marBottom w:val="0"/>
                          <w:divBdr>
                            <w:top w:val="none" w:sz="0" w:space="0" w:color="auto"/>
                            <w:left w:val="none" w:sz="0" w:space="0" w:color="auto"/>
                            <w:bottom w:val="none" w:sz="0" w:space="0" w:color="auto"/>
                            <w:right w:val="none" w:sz="0" w:space="0" w:color="auto"/>
                          </w:divBdr>
                        </w:div>
                        <w:div w:id="402266362">
                          <w:marLeft w:val="0"/>
                          <w:marRight w:val="0"/>
                          <w:marTop w:val="0"/>
                          <w:marBottom w:val="0"/>
                          <w:divBdr>
                            <w:top w:val="none" w:sz="0" w:space="0" w:color="auto"/>
                            <w:left w:val="none" w:sz="0" w:space="0" w:color="auto"/>
                            <w:bottom w:val="none" w:sz="0" w:space="0" w:color="auto"/>
                            <w:right w:val="none" w:sz="0" w:space="0" w:color="auto"/>
                          </w:divBdr>
                        </w:div>
                        <w:div w:id="1067532172">
                          <w:marLeft w:val="0"/>
                          <w:marRight w:val="0"/>
                          <w:marTop w:val="0"/>
                          <w:marBottom w:val="0"/>
                          <w:divBdr>
                            <w:top w:val="none" w:sz="0" w:space="0" w:color="auto"/>
                            <w:left w:val="none" w:sz="0" w:space="0" w:color="auto"/>
                            <w:bottom w:val="none" w:sz="0" w:space="0" w:color="auto"/>
                            <w:right w:val="none" w:sz="0" w:space="0" w:color="auto"/>
                          </w:divBdr>
                        </w:div>
                        <w:div w:id="82185437">
                          <w:marLeft w:val="0"/>
                          <w:marRight w:val="0"/>
                          <w:marTop w:val="0"/>
                          <w:marBottom w:val="0"/>
                          <w:divBdr>
                            <w:top w:val="none" w:sz="0" w:space="0" w:color="auto"/>
                            <w:left w:val="none" w:sz="0" w:space="0" w:color="auto"/>
                            <w:bottom w:val="none" w:sz="0" w:space="0" w:color="auto"/>
                            <w:right w:val="none" w:sz="0" w:space="0" w:color="auto"/>
                          </w:divBdr>
                        </w:div>
                        <w:div w:id="117725911">
                          <w:marLeft w:val="0"/>
                          <w:marRight w:val="0"/>
                          <w:marTop w:val="0"/>
                          <w:marBottom w:val="0"/>
                          <w:divBdr>
                            <w:top w:val="none" w:sz="0" w:space="0" w:color="auto"/>
                            <w:left w:val="none" w:sz="0" w:space="0" w:color="auto"/>
                            <w:bottom w:val="none" w:sz="0" w:space="0" w:color="auto"/>
                            <w:right w:val="none" w:sz="0" w:space="0" w:color="auto"/>
                          </w:divBdr>
                        </w:div>
                        <w:div w:id="90898895">
                          <w:marLeft w:val="0"/>
                          <w:marRight w:val="0"/>
                          <w:marTop w:val="0"/>
                          <w:marBottom w:val="0"/>
                          <w:divBdr>
                            <w:top w:val="none" w:sz="0" w:space="0" w:color="auto"/>
                            <w:left w:val="none" w:sz="0" w:space="0" w:color="auto"/>
                            <w:bottom w:val="none" w:sz="0" w:space="0" w:color="auto"/>
                            <w:right w:val="none" w:sz="0" w:space="0" w:color="auto"/>
                          </w:divBdr>
                        </w:div>
                        <w:div w:id="1629235633">
                          <w:marLeft w:val="0"/>
                          <w:marRight w:val="0"/>
                          <w:marTop w:val="0"/>
                          <w:marBottom w:val="0"/>
                          <w:divBdr>
                            <w:top w:val="none" w:sz="0" w:space="0" w:color="auto"/>
                            <w:left w:val="none" w:sz="0" w:space="0" w:color="auto"/>
                            <w:bottom w:val="none" w:sz="0" w:space="0" w:color="auto"/>
                            <w:right w:val="none" w:sz="0" w:space="0" w:color="auto"/>
                          </w:divBdr>
                        </w:div>
                        <w:div w:id="37314697">
                          <w:marLeft w:val="0"/>
                          <w:marRight w:val="0"/>
                          <w:marTop w:val="0"/>
                          <w:marBottom w:val="0"/>
                          <w:divBdr>
                            <w:top w:val="none" w:sz="0" w:space="0" w:color="auto"/>
                            <w:left w:val="none" w:sz="0" w:space="0" w:color="auto"/>
                            <w:bottom w:val="none" w:sz="0" w:space="0" w:color="auto"/>
                            <w:right w:val="none" w:sz="0" w:space="0" w:color="auto"/>
                          </w:divBdr>
                        </w:div>
                        <w:div w:id="18287291">
                          <w:marLeft w:val="0"/>
                          <w:marRight w:val="0"/>
                          <w:marTop w:val="0"/>
                          <w:marBottom w:val="0"/>
                          <w:divBdr>
                            <w:top w:val="none" w:sz="0" w:space="0" w:color="auto"/>
                            <w:left w:val="none" w:sz="0" w:space="0" w:color="auto"/>
                            <w:bottom w:val="none" w:sz="0" w:space="0" w:color="auto"/>
                            <w:right w:val="none" w:sz="0" w:space="0" w:color="auto"/>
                          </w:divBdr>
                        </w:div>
                        <w:div w:id="875655281">
                          <w:marLeft w:val="0"/>
                          <w:marRight w:val="0"/>
                          <w:marTop w:val="0"/>
                          <w:marBottom w:val="0"/>
                          <w:divBdr>
                            <w:top w:val="none" w:sz="0" w:space="0" w:color="auto"/>
                            <w:left w:val="none" w:sz="0" w:space="0" w:color="auto"/>
                            <w:bottom w:val="none" w:sz="0" w:space="0" w:color="auto"/>
                            <w:right w:val="none" w:sz="0" w:space="0" w:color="auto"/>
                          </w:divBdr>
                        </w:div>
                        <w:div w:id="1280912983">
                          <w:marLeft w:val="0"/>
                          <w:marRight w:val="0"/>
                          <w:marTop w:val="0"/>
                          <w:marBottom w:val="0"/>
                          <w:divBdr>
                            <w:top w:val="none" w:sz="0" w:space="0" w:color="auto"/>
                            <w:left w:val="none" w:sz="0" w:space="0" w:color="auto"/>
                            <w:bottom w:val="none" w:sz="0" w:space="0" w:color="auto"/>
                            <w:right w:val="none" w:sz="0" w:space="0" w:color="auto"/>
                          </w:divBdr>
                        </w:div>
                        <w:div w:id="1162892117">
                          <w:marLeft w:val="0"/>
                          <w:marRight w:val="0"/>
                          <w:marTop w:val="0"/>
                          <w:marBottom w:val="0"/>
                          <w:divBdr>
                            <w:top w:val="none" w:sz="0" w:space="0" w:color="auto"/>
                            <w:left w:val="none" w:sz="0" w:space="0" w:color="auto"/>
                            <w:bottom w:val="none" w:sz="0" w:space="0" w:color="auto"/>
                            <w:right w:val="none" w:sz="0" w:space="0" w:color="auto"/>
                          </w:divBdr>
                        </w:div>
                        <w:div w:id="2082367095">
                          <w:marLeft w:val="0"/>
                          <w:marRight w:val="0"/>
                          <w:marTop w:val="0"/>
                          <w:marBottom w:val="0"/>
                          <w:divBdr>
                            <w:top w:val="none" w:sz="0" w:space="0" w:color="auto"/>
                            <w:left w:val="none" w:sz="0" w:space="0" w:color="auto"/>
                            <w:bottom w:val="none" w:sz="0" w:space="0" w:color="auto"/>
                            <w:right w:val="none" w:sz="0" w:space="0" w:color="auto"/>
                          </w:divBdr>
                        </w:div>
                        <w:div w:id="326323226">
                          <w:marLeft w:val="0"/>
                          <w:marRight w:val="0"/>
                          <w:marTop w:val="0"/>
                          <w:marBottom w:val="0"/>
                          <w:divBdr>
                            <w:top w:val="none" w:sz="0" w:space="0" w:color="auto"/>
                            <w:left w:val="none" w:sz="0" w:space="0" w:color="auto"/>
                            <w:bottom w:val="none" w:sz="0" w:space="0" w:color="auto"/>
                            <w:right w:val="none" w:sz="0" w:space="0" w:color="auto"/>
                          </w:divBdr>
                        </w:div>
                        <w:div w:id="833304591">
                          <w:marLeft w:val="0"/>
                          <w:marRight w:val="0"/>
                          <w:marTop w:val="0"/>
                          <w:marBottom w:val="0"/>
                          <w:divBdr>
                            <w:top w:val="none" w:sz="0" w:space="0" w:color="auto"/>
                            <w:left w:val="none" w:sz="0" w:space="0" w:color="auto"/>
                            <w:bottom w:val="none" w:sz="0" w:space="0" w:color="auto"/>
                            <w:right w:val="none" w:sz="0" w:space="0" w:color="auto"/>
                          </w:divBdr>
                        </w:div>
                        <w:div w:id="888298482">
                          <w:marLeft w:val="0"/>
                          <w:marRight w:val="0"/>
                          <w:marTop w:val="0"/>
                          <w:marBottom w:val="0"/>
                          <w:divBdr>
                            <w:top w:val="none" w:sz="0" w:space="0" w:color="auto"/>
                            <w:left w:val="none" w:sz="0" w:space="0" w:color="auto"/>
                            <w:bottom w:val="none" w:sz="0" w:space="0" w:color="auto"/>
                            <w:right w:val="none" w:sz="0" w:space="0" w:color="auto"/>
                          </w:divBdr>
                        </w:div>
                        <w:div w:id="2015955301">
                          <w:marLeft w:val="0"/>
                          <w:marRight w:val="0"/>
                          <w:marTop w:val="0"/>
                          <w:marBottom w:val="0"/>
                          <w:divBdr>
                            <w:top w:val="none" w:sz="0" w:space="0" w:color="auto"/>
                            <w:left w:val="none" w:sz="0" w:space="0" w:color="auto"/>
                            <w:bottom w:val="none" w:sz="0" w:space="0" w:color="auto"/>
                            <w:right w:val="none" w:sz="0" w:space="0" w:color="auto"/>
                          </w:divBdr>
                        </w:div>
                        <w:div w:id="1897624429">
                          <w:marLeft w:val="0"/>
                          <w:marRight w:val="0"/>
                          <w:marTop w:val="0"/>
                          <w:marBottom w:val="0"/>
                          <w:divBdr>
                            <w:top w:val="none" w:sz="0" w:space="0" w:color="auto"/>
                            <w:left w:val="none" w:sz="0" w:space="0" w:color="auto"/>
                            <w:bottom w:val="none" w:sz="0" w:space="0" w:color="auto"/>
                            <w:right w:val="none" w:sz="0" w:space="0" w:color="auto"/>
                          </w:divBdr>
                        </w:div>
                        <w:div w:id="1011957871">
                          <w:marLeft w:val="0"/>
                          <w:marRight w:val="0"/>
                          <w:marTop w:val="0"/>
                          <w:marBottom w:val="0"/>
                          <w:divBdr>
                            <w:top w:val="none" w:sz="0" w:space="0" w:color="auto"/>
                            <w:left w:val="none" w:sz="0" w:space="0" w:color="auto"/>
                            <w:bottom w:val="none" w:sz="0" w:space="0" w:color="auto"/>
                            <w:right w:val="none" w:sz="0" w:space="0" w:color="auto"/>
                          </w:divBdr>
                        </w:div>
                        <w:div w:id="1859585608">
                          <w:marLeft w:val="0"/>
                          <w:marRight w:val="0"/>
                          <w:marTop w:val="0"/>
                          <w:marBottom w:val="0"/>
                          <w:divBdr>
                            <w:top w:val="none" w:sz="0" w:space="0" w:color="auto"/>
                            <w:left w:val="none" w:sz="0" w:space="0" w:color="auto"/>
                            <w:bottom w:val="none" w:sz="0" w:space="0" w:color="auto"/>
                            <w:right w:val="none" w:sz="0" w:space="0" w:color="auto"/>
                          </w:divBdr>
                        </w:div>
                        <w:div w:id="2094084698">
                          <w:marLeft w:val="0"/>
                          <w:marRight w:val="0"/>
                          <w:marTop w:val="0"/>
                          <w:marBottom w:val="0"/>
                          <w:divBdr>
                            <w:top w:val="none" w:sz="0" w:space="0" w:color="auto"/>
                            <w:left w:val="none" w:sz="0" w:space="0" w:color="auto"/>
                            <w:bottom w:val="none" w:sz="0" w:space="0" w:color="auto"/>
                            <w:right w:val="none" w:sz="0" w:space="0" w:color="auto"/>
                          </w:divBdr>
                        </w:div>
                        <w:div w:id="1223102666">
                          <w:marLeft w:val="0"/>
                          <w:marRight w:val="0"/>
                          <w:marTop w:val="0"/>
                          <w:marBottom w:val="0"/>
                          <w:divBdr>
                            <w:top w:val="none" w:sz="0" w:space="0" w:color="auto"/>
                            <w:left w:val="none" w:sz="0" w:space="0" w:color="auto"/>
                            <w:bottom w:val="none" w:sz="0" w:space="0" w:color="auto"/>
                            <w:right w:val="none" w:sz="0" w:space="0" w:color="auto"/>
                          </w:divBdr>
                        </w:div>
                        <w:div w:id="772633139">
                          <w:marLeft w:val="0"/>
                          <w:marRight w:val="0"/>
                          <w:marTop w:val="0"/>
                          <w:marBottom w:val="0"/>
                          <w:divBdr>
                            <w:top w:val="none" w:sz="0" w:space="0" w:color="auto"/>
                            <w:left w:val="none" w:sz="0" w:space="0" w:color="auto"/>
                            <w:bottom w:val="none" w:sz="0" w:space="0" w:color="auto"/>
                            <w:right w:val="none" w:sz="0" w:space="0" w:color="auto"/>
                          </w:divBdr>
                        </w:div>
                        <w:div w:id="1103765928">
                          <w:marLeft w:val="0"/>
                          <w:marRight w:val="0"/>
                          <w:marTop w:val="0"/>
                          <w:marBottom w:val="0"/>
                          <w:divBdr>
                            <w:top w:val="none" w:sz="0" w:space="0" w:color="auto"/>
                            <w:left w:val="none" w:sz="0" w:space="0" w:color="auto"/>
                            <w:bottom w:val="none" w:sz="0" w:space="0" w:color="auto"/>
                            <w:right w:val="none" w:sz="0" w:space="0" w:color="auto"/>
                          </w:divBdr>
                        </w:div>
                        <w:div w:id="685643467">
                          <w:marLeft w:val="0"/>
                          <w:marRight w:val="0"/>
                          <w:marTop w:val="0"/>
                          <w:marBottom w:val="0"/>
                          <w:divBdr>
                            <w:top w:val="none" w:sz="0" w:space="0" w:color="auto"/>
                            <w:left w:val="none" w:sz="0" w:space="0" w:color="auto"/>
                            <w:bottom w:val="none" w:sz="0" w:space="0" w:color="auto"/>
                            <w:right w:val="none" w:sz="0" w:space="0" w:color="auto"/>
                          </w:divBdr>
                        </w:div>
                        <w:div w:id="1895385042">
                          <w:marLeft w:val="0"/>
                          <w:marRight w:val="0"/>
                          <w:marTop w:val="0"/>
                          <w:marBottom w:val="0"/>
                          <w:divBdr>
                            <w:top w:val="none" w:sz="0" w:space="0" w:color="auto"/>
                            <w:left w:val="none" w:sz="0" w:space="0" w:color="auto"/>
                            <w:bottom w:val="none" w:sz="0" w:space="0" w:color="auto"/>
                            <w:right w:val="none" w:sz="0" w:space="0" w:color="auto"/>
                          </w:divBdr>
                        </w:div>
                        <w:div w:id="15315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GBRecords\GBMemb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86497-B353-4E7F-9619-99BA5422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GBMemberTemplate.dotx</Template>
  <TotalTime>11</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Parsons</cp:lastModifiedBy>
  <cp:revision>1</cp:revision>
  <dcterms:created xsi:type="dcterms:W3CDTF">2018-11-16T16:09:00Z</dcterms:created>
  <dcterms:modified xsi:type="dcterms:W3CDTF">2018-11-16T16:22:00Z</dcterms:modified>
</cp:coreProperties>
</file>